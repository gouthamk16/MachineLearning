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C3D82" w14:textId="77777777" w:rsidR="576062CF" w:rsidRDefault="576062CF" w:rsidP="00FD478C"/>
    <w:p w14:paraId="5B106616" w14:textId="77777777" w:rsidR="576062CF" w:rsidRDefault="576062CF" w:rsidP="00FD478C"/>
    <w:p w14:paraId="1F294D3C" w14:textId="77777777" w:rsidR="576062CF" w:rsidRDefault="576062CF" w:rsidP="00FD478C"/>
    <w:p w14:paraId="0E84B836" w14:textId="77777777" w:rsidR="576062CF" w:rsidRDefault="576062CF" w:rsidP="00FD478C"/>
    <w:p w14:paraId="149BB90D" w14:textId="07DE9631" w:rsidR="576062CF" w:rsidRPr="00D22A3D" w:rsidRDefault="00D22A3D" w:rsidP="00FD478C">
      <w:pPr>
        <w:pStyle w:val="Title"/>
        <w:rPr>
          <w:sz w:val="40"/>
          <w:szCs w:val="40"/>
        </w:rPr>
      </w:pPr>
      <w:r w:rsidRPr="00D22A3D">
        <w:rPr>
          <w:sz w:val="40"/>
          <w:szCs w:val="40"/>
        </w:rPr>
        <w:t>Stock Price Prediction Model</w:t>
      </w:r>
    </w:p>
    <w:p w14:paraId="3516DB80" w14:textId="3A903BE9" w:rsidR="576062CF" w:rsidRDefault="00FD478C" w:rsidP="00FD478C">
      <w:pPr>
        <w:pStyle w:val="Subtitle"/>
      </w:pPr>
      <w:r w:rsidRPr="00FD478C">
        <w:t xml:space="preserve"> </w:t>
      </w:r>
    </w:p>
    <w:p w14:paraId="48EF84AF" w14:textId="2A75311F" w:rsidR="00FD478C" w:rsidRDefault="00D22A3D" w:rsidP="00FD478C">
      <w:pPr>
        <w:pStyle w:val="Subtitle"/>
      </w:pPr>
      <w:r>
        <w:t>Goutham Krishnan</w:t>
      </w:r>
    </w:p>
    <w:p w14:paraId="27C1F67B" w14:textId="3115401A" w:rsidR="00FD478C" w:rsidRDefault="00D22A3D" w:rsidP="00FD478C">
      <w:pPr>
        <w:pStyle w:val="Subtitle"/>
      </w:pPr>
      <w:r>
        <w:t>Vellore Institute of Technology, Chennai</w:t>
      </w:r>
      <w:r w:rsidR="00FD478C" w:rsidRPr="00FD478C">
        <w:t xml:space="preserve"> </w:t>
      </w:r>
    </w:p>
    <w:p w14:paraId="57199C68" w14:textId="7AC78984" w:rsidR="00FD478C" w:rsidRDefault="00D22A3D" w:rsidP="00FD478C">
      <w:pPr>
        <w:pStyle w:val="Subtitle"/>
      </w:pPr>
      <w:r>
        <w:t>Machine Learning – BCSE209</w:t>
      </w:r>
    </w:p>
    <w:p w14:paraId="0C9225D0" w14:textId="77777777" w:rsidR="576062CF" w:rsidRDefault="576062CF" w:rsidP="00DF3215"/>
    <w:p w14:paraId="5DC162D8" w14:textId="77777777" w:rsidR="717E282B" w:rsidRDefault="717E282B" w:rsidP="00DF3215"/>
    <w:p w14:paraId="5EF9E0D8" w14:textId="77777777" w:rsidR="717E282B" w:rsidRDefault="717E282B" w:rsidP="00DF3215"/>
    <w:p w14:paraId="33339948" w14:textId="77777777" w:rsidR="717E282B" w:rsidRDefault="717E282B" w:rsidP="00DF3215"/>
    <w:p w14:paraId="5D8C3EB0" w14:textId="77777777" w:rsidR="717E282B" w:rsidRDefault="717E282B" w:rsidP="00DF3215"/>
    <w:p w14:paraId="684DD67A" w14:textId="77777777" w:rsidR="709762D6" w:rsidRDefault="709762D6" w:rsidP="00DF3215"/>
    <w:p w14:paraId="0D29FFC8" w14:textId="77777777" w:rsidR="709762D6" w:rsidRDefault="709762D6" w:rsidP="00DF3215"/>
    <w:p w14:paraId="1F465FFE" w14:textId="77777777" w:rsidR="717E282B" w:rsidRDefault="717E282B" w:rsidP="00DF3215"/>
    <w:p w14:paraId="69DD5FEC" w14:textId="77777777" w:rsidR="5643BF48" w:rsidRDefault="5643BF48" w:rsidP="00DF3215"/>
    <w:p w14:paraId="6CB5D9F7" w14:textId="77777777" w:rsidR="733B038C" w:rsidRDefault="733B038C" w:rsidP="00DF3215"/>
    <w:p w14:paraId="1777D4E4" w14:textId="77777777" w:rsidR="717E282B" w:rsidRDefault="717E282B" w:rsidP="00DF3215"/>
    <w:p w14:paraId="6B2EE18D" w14:textId="77777777" w:rsidR="576062CF" w:rsidRDefault="00000000" w:rsidP="00FD478C">
      <w:pPr>
        <w:pStyle w:val="SectionTitle"/>
      </w:pPr>
      <w:sdt>
        <w:sdtPr>
          <w:id w:val="961846934"/>
          <w:placeholder>
            <w:docPart w:val="2B2AC0CBE94041ABB84F49016E24C9EF"/>
          </w:placeholder>
          <w:temporary/>
          <w:showingPlcHdr/>
          <w15:appearance w15:val="hidden"/>
        </w:sdtPr>
        <w:sdtContent>
          <w:r w:rsidR="00FD478C" w:rsidRPr="576062CF">
            <w:t>Author Note</w:t>
          </w:r>
        </w:sdtContent>
      </w:sdt>
      <w:r w:rsidR="00FD478C" w:rsidRPr="00FD478C">
        <w:t xml:space="preserve"> </w:t>
      </w:r>
    </w:p>
    <w:p w14:paraId="008FDD4E" w14:textId="77777777" w:rsidR="00FD478C" w:rsidRDefault="00000000" w:rsidP="007D4A2B">
      <w:sdt>
        <w:sdtPr>
          <w:id w:val="909196015"/>
          <w:placeholder>
            <w:docPart w:val="2FA8EDF32DAF449DB950EF76C3814C55"/>
          </w:placeholder>
          <w:temporary/>
          <w:showingPlcHdr/>
          <w15:appearance w15:val="hidden"/>
        </w:sdtPr>
        <w:sdtContent>
          <w:r w:rsidR="00FD478C">
            <w:t>Include any grant/funding information and a complete correspondence address.</w:t>
          </w:r>
        </w:sdtContent>
      </w:sdt>
      <w:r w:rsidR="00FD478C" w:rsidRPr="00FD478C">
        <w:t xml:space="preserve"> </w:t>
      </w:r>
    </w:p>
    <w:p w14:paraId="2A29AF36" w14:textId="77777777" w:rsidR="576062CF" w:rsidRDefault="576062CF" w:rsidP="576062CF">
      <w:r>
        <w:br w:type="page"/>
      </w:r>
    </w:p>
    <w:p w14:paraId="1C337519" w14:textId="77777777" w:rsidR="00904DBE" w:rsidRDefault="00000000" w:rsidP="00904DBE">
      <w:pPr>
        <w:pStyle w:val="SectionTitle"/>
      </w:pPr>
      <w:sdt>
        <w:sdtPr>
          <w:id w:val="-1254123792"/>
          <w:placeholder>
            <w:docPart w:val="D864FA6823EB4C28AC61735481E8CE0A"/>
          </w:placeholder>
          <w:temporary/>
          <w:showingPlcHdr/>
          <w15:appearance w15:val="hidden"/>
        </w:sdtPr>
        <w:sdtContent>
          <w:r w:rsidR="00904DBE" w:rsidRPr="576062CF">
            <w:t>Abstract</w:t>
          </w:r>
        </w:sdtContent>
      </w:sdt>
      <w:r w:rsidR="00904DBE" w:rsidRPr="00FD478C">
        <w:t xml:space="preserve"> </w:t>
      </w:r>
    </w:p>
    <w:p w14:paraId="39FCD555" w14:textId="60E552F6" w:rsidR="00DD322A" w:rsidRPr="00DD322A" w:rsidRDefault="00DD322A" w:rsidP="003B3C72">
      <w:pPr>
        <w:ind w:firstLine="0"/>
      </w:pPr>
      <w:r w:rsidRPr="00DD322A">
        <w:t>This research article presents a comprehensive analysis of studies conducted using a stock price prediction model</w:t>
      </w:r>
      <w:r w:rsidR="003B3C72">
        <w:t xml:space="preserve"> I developed</w:t>
      </w:r>
      <w:r w:rsidRPr="00DD322A">
        <w:t>. In recent years, the financial industry has witnessed a surge in the development and application of advanced machine learning algorithms for forecasting stock market trends. This study aims to provide an overview of the different approaches and techniques employed in predicting stock prices, evaluating their performance, and discussing their implications for financial decision-making.</w:t>
      </w:r>
    </w:p>
    <w:p w14:paraId="3390ED74" w14:textId="77777777" w:rsidR="00DD322A" w:rsidRPr="00DD322A" w:rsidRDefault="00DD322A" w:rsidP="003B3C72">
      <w:pPr>
        <w:ind w:firstLine="0"/>
      </w:pPr>
      <w:r w:rsidRPr="00DD322A">
        <w:t>The article reviews a wide range of studies that have utilized various prediction models, including but not limited to artificial neural networks, support vector machines, random forests, and deep learning architectures. By examining the strengths and limitations of these models, we aim to identify the factors that contribute to accurate stock price predictions and explore potential areas for improvement.</w:t>
      </w:r>
    </w:p>
    <w:p w14:paraId="59F2513B" w14:textId="77777777" w:rsidR="00DD322A" w:rsidRPr="00DD322A" w:rsidRDefault="00DD322A" w:rsidP="003B3C72">
      <w:pPr>
        <w:ind w:firstLine="0"/>
      </w:pPr>
      <w:r w:rsidRPr="00DD322A">
        <w:t>Furthermore, this article highlights the importance of feature engineering and selection, as well as data preprocessing techniques in enhancing the predictive capabilities of the models. It discusses the challenges associated with obtaining reliable and relevant data, addressing issues such as data quality, granularity, and availability. Additionally, the article examines the impact of incorporating alternative data sources, such as social media sentiment, news sentiment, and macroeconomic indicators, on the accuracy of stock price predictions.</w:t>
      </w:r>
    </w:p>
    <w:p w14:paraId="40233952" w14:textId="77777777" w:rsidR="00DD322A" w:rsidRPr="00DD322A" w:rsidRDefault="00DD322A" w:rsidP="003B3C72">
      <w:pPr>
        <w:ind w:firstLine="0"/>
      </w:pPr>
      <w:r w:rsidRPr="00DD322A">
        <w:t>The evaluation of prediction models is a crucial aspect of this research. We analyze the performance metrics commonly used in assessing the accuracy and robustness of the models, such as mean squared error, mean absolute error, and directional accuracy. We also discuss the significance of backtesting and out-of-sample testing in evaluating the models' performance and generalizability.</w:t>
      </w:r>
    </w:p>
    <w:p w14:paraId="225AE66B" w14:textId="77777777" w:rsidR="00DD322A" w:rsidRPr="00DD322A" w:rsidRDefault="00DD322A" w:rsidP="003B3C72">
      <w:pPr>
        <w:ind w:firstLine="0"/>
      </w:pPr>
      <w:r w:rsidRPr="00DD322A">
        <w:t xml:space="preserve">Finally, this article examines the practical implications of stock price prediction models in financial decision-making. It investigates the potential benefits and risks associated with using these models for investment strategies, portfolio management, and risk management. We discuss the challenges of </w:t>
      </w:r>
      <w:r w:rsidRPr="00DD322A">
        <w:lastRenderedPageBreak/>
        <w:t>implementing prediction models in real-world scenarios and explore the importance of considering market dynamics and behavioral factors in conjunction with the model's predictions.</w:t>
      </w:r>
    </w:p>
    <w:p w14:paraId="1446525E" w14:textId="77777777" w:rsidR="00DD322A" w:rsidRPr="00DD322A" w:rsidRDefault="00DD322A" w:rsidP="003B3C72">
      <w:pPr>
        <w:ind w:firstLine="0"/>
      </w:pPr>
      <w:r w:rsidRPr="00DD322A">
        <w:t>Overall, this research article contributes to the existing body of knowledge on stock price prediction models by providing a comprehensive review of studies conducted in this field. It emphasizes the need for further research and development to improve the accuracy and reliability of these models, ultimately fostering more informed and effective financial decision-making.</w:t>
      </w:r>
    </w:p>
    <w:p w14:paraId="46357E93" w14:textId="77777777" w:rsidR="576062CF" w:rsidRDefault="576062CF">
      <w:r>
        <w:br w:type="page"/>
      </w:r>
    </w:p>
    <w:p w14:paraId="0D4595A3" w14:textId="77777777" w:rsidR="00500997" w:rsidRDefault="00000000" w:rsidP="00500997">
      <w:pPr>
        <w:pStyle w:val="SectionTitle"/>
      </w:pPr>
      <w:sdt>
        <w:sdtPr>
          <w:id w:val="-1109969810"/>
          <w:placeholder>
            <w:docPart w:val="E15070FC8C454CA48A0569B07232AE47"/>
          </w:placeholder>
          <w:temporary/>
          <w:showingPlcHdr/>
          <w15:appearance w15:val="hidden"/>
        </w:sdtPr>
        <w:sdtContent>
          <w:r w:rsidR="00500997" w:rsidRPr="576062CF">
            <w:t>Paper Tit</w:t>
          </w:r>
          <w:r w:rsidR="00500997">
            <w:t>le in Bold at the Top of Page 2</w:t>
          </w:r>
        </w:sdtContent>
      </w:sdt>
      <w:r w:rsidR="00500997" w:rsidRPr="00FD478C">
        <w:t xml:space="preserve"> </w:t>
      </w:r>
    </w:p>
    <w:p w14:paraId="418A4596" w14:textId="77777777" w:rsidR="576062CF" w:rsidRDefault="00000000" w:rsidP="576062CF">
      <w:sdt>
        <w:sdtPr>
          <w:id w:val="-1263680501"/>
          <w:placeholder>
            <w:docPart w:val="71E84E26A57142AE9F166086381D17E9"/>
          </w:placeholder>
          <w:temporary/>
          <w:showingPlcHdr/>
          <w15:appearance w15:val="hidden"/>
        </w:sdtPr>
        <w:sdtContent>
          <w:r w:rsidR="00500997">
            <w:t>Begin your paper with the paper title at the top of the first page of text. Your title acts as a default Level 1 heading; therefore, it is centered and in bold. Don’t use “Introduction” as your heading as it’s assumed the introduction text will be at the beginning of your paper. The body uses a half-inch first line indent and should be double-spaced. APA style provides for up to five heading levels, shown in the paragraphs that follow.</w:t>
          </w:r>
        </w:sdtContent>
      </w:sdt>
      <w:r w:rsidR="72E609EB">
        <w:t xml:space="preserve"> </w:t>
      </w:r>
    </w:p>
    <w:p w14:paraId="709C6E3F" w14:textId="77777777" w:rsidR="576062CF" w:rsidRPr="007D4A2B" w:rsidRDefault="00000000" w:rsidP="007D4A2B">
      <w:pPr>
        <w:pStyle w:val="Heading1"/>
      </w:pPr>
      <w:sdt>
        <w:sdtPr>
          <w:id w:val="-574129889"/>
          <w:placeholder>
            <w:docPart w:val="6C5515398BE84E8683ADE8285D3D8720"/>
          </w:placeholder>
          <w:temporary/>
          <w:showingPlcHdr/>
          <w15:appearance w15:val="hidden"/>
        </w:sdtPr>
        <w:sdtContent>
          <w:r w:rsidR="00500997" w:rsidRPr="007D4A2B">
            <w:rPr>
              <w:rStyle w:val="Heading1Char"/>
              <w:b/>
              <w:bCs/>
            </w:rPr>
            <w:t>Level 1 Heading</w:t>
          </w:r>
        </w:sdtContent>
      </w:sdt>
      <w:r w:rsidR="576062CF" w:rsidRPr="007D4A2B">
        <w:t xml:space="preserve"> </w:t>
      </w:r>
    </w:p>
    <w:p w14:paraId="3C3E5029" w14:textId="77777777" w:rsidR="576062CF" w:rsidRDefault="00000000" w:rsidP="576062CF">
      <w:sdt>
        <w:sdtPr>
          <w:id w:val="255635786"/>
          <w:placeholder>
            <w:docPart w:val="F1CC458ECBD449ACB6013825B85A4E58"/>
          </w:placeholder>
          <w:temporary/>
          <w:showingPlcHdr/>
          <w15:appearance w15:val="hidden"/>
        </w:sdtPr>
        <w:sdtContent>
          <w:r w:rsidR="00500997">
            <w:t>Heading levels 1-3 get their own paragraph, as shown. Headings 4 and 5 are run-in headings used at the beginning of the paragraph. Include a period at the end of a run-in heading. Double-space all text, including headings. Use descriptive headings to help readers identify sections of your paper.</w:t>
          </w:r>
        </w:sdtContent>
      </w:sdt>
      <w:r w:rsidR="72E609EB">
        <w:t xml:space="preserve"> </w:t>
      </w:r>
    </w:p>
    <w:p w14:paraId="3D9616AD" w14:textId="77777777" w:rsidR="576062CF" w:rsidRPr="007D4A2B" w:rsidRDefault="00000000" w:rsidP="007D4A2B">
      <w:pPr>
        <w:pStyle w:val="Heading2"/>
      </w:pPr>
      <w:sdt>
        <w:sdtPr>
          <w:id w:val="2126198595"/>
          <w:placeholder>
            <w:docPart w:val="C0A4261459DF44C5A03AAEE5EA2FF457"/>
          </w:placeholder>
          <w:temporary/>
          <w:showingPlcHdr/>
          <w15:appearance w15:val="hidden"/>
        </w:sdtPr>
        <w:sdtContent>
          <w:r w:rsidR="00500997" w:rsidRPr="007D4A2B">
            <w:t>Level 2 Heading1</w:t>
          </w:r>
        </w:sdtContent>
      </w:sdt>
      <w:r w:rsidR="576062CF" w:rsidRPr="007D4A2B">
        <w:t xml:space="preserve"> </w:t>
      </w:r>
    </w:p>
    <w:p w14:paraId="41F0C643" w14:textId="77777777" w:rsidR="576062CF" w:rsidRDefault="00000000" w:rsidP="576062CF">
      <w:sdt>
        <w:sdtPr>
          <w:id w:val="-1677564901"/>
          <w:placeholder>
            <w:docPart w:val="E3E4C34E2C45459AA5DFB937EA69CDCC"/>
          </w:placeholder>
          <w:temporary/>
          <w:showingPlcHdr/>
          <w15:appearance w15:val="hidden"/>
        </w:sdtPr>
        <w:sdtContent>
          <w:r w:rsidR="00500997">
            <w:t xml:space="preserve">To add a table of contents (TOC), apply the appropriate heading style to just the heading text at the start of a paragraph and it will show up in your TOC. To do this, select the text for your heading. Then, on the </w:t>
          </w:r>
          <w:r w:rsidR="00500997" w:rsidRPr="00500997">
            <w:rPr>
              <w:rStyle w:val="Strong"/>
            </w:rPr>
            <w:t>Home</w:t>
          </w:r>
          <w:r w:rsidR="00500997">
            <w:t xml:space="preserve"> tab, in the </w:t>
          </w:r>
          <w:r w:rsidR="00500997" w:rsidRPr="00500997">
            <w:rPr>
              <w:rStyle w:val="Strong"/>
            </w:rPr>
            <w:t>Styles</w:t>
          </w:r>
          <w:r w:rsidR="00500997">
            <w:t xml:space="preserve"> gallery, click the style you need.</w:t>
          </w:r>
        </w:sdtContent>
      </w:sdt>
      <w:r w:rsidR="72E609EB">
        <w:t xml:space="preserve"> </w:t>
      </w:r>
    </w:p>
    <w:p w14:paraId="4CF2C2E5" w14:textId="77777777" w:rsidR="576062CF" w:rsidRPr="007D4A2B" w:rsidRDefault="00000000" w:rsidP="007D4A2B">
      <w:pPr>
        <w:pStyle w:val="Heading3"/>
      </w:pPr>
      <w:sdt>
        <w:sdtPr>
          <w:id w:val="2115013295"/>
          <w:placeholder>
            <w:docPart w:val="E6E4CE018F8148EC8BB185AFBBC0C55E"/>
          </w:placeholder>
          <w:temporary/>
          <w:showingPlcHdr/>
          <w15:appearance w15:val="hidden"/>
        </w:sdtPr>
        <w:sdtContent>
          <w:r w:rsidR="00500997" w:rsidRPr="007D4A2B">
            <w:rPr>
              <w:rStyle w:val="Heading3Char"/>
              <w:b/>
              <w:bCs/>
              <w:i/>
              <w:iCs/>
            </w:rPr>
            <w:t>Level 3 Heading</w:t>
          </w:r>
        </w:sdtContent>
      </w:sdt>
      <w:r w:rsidR="576062CF" w:rsidRPr="007D4A2B">
        <w:t xml:space="preserve"> </w:t>
      </w:r>
    </w:p>
    <w:p w14:paraId="182B9AC5" w14:textId="77777777" w:rsidR="006F4709" w:rsidRDefault="00000000" w:rsidP="006F4709">
      <w:sdt>
        <w:sdtPr>
          <w:id w:val="-666629075"/>
          <w:placeholder>
            <w:docPart w:val="728190CAB637493EB6701C45522B3884"/>
          </w:placeholder>
          <w:temporary/>
          <w:showingPlcHdr/>
          <w15:appearance w15:val="hidden"/>
        </w:sdtPr>
        <w:sdtContent>
          <w:r w:rsidR="006F4709">
            <w:t>If needed, you can include consecutive paragraphs with their own headings, where appropriate. For APA Style formatting, type your own references. To correctly format a reference page according to APA Style guidelines, see page five.</w:t>
          </w:r>
        </w:sdtContent>
      </w:sdt>
      <w:r w:rsidR="006F4709">
        <w:t xml:space="preserve"> </w:t>
      </w:r>
    </w:p>
    <w:p w14:paraId="5BDD274B" w14:textId="77777777" w:rsidR="576062CF" w:rsidRPr="006F4709" w:rsidRDefault="00000000" w:rsidP="576062CF">
      <w:pPr>
        <w:rPr>
          <w:b/>
          <w:bCs/>
        </w:rPr>
      </w:pPr>
      <w:sdt>
        <w:sdtPr>
          <w:rPr>
            <w:rStyle w:val="Heading4Char"/>
          </w:rPr>
          <w:id w:val="1025525824"/>
          <w:placeholder>
            <w:docPart w:val="4108F1D71EC6406599354400C6DB27C6"/>
          </w:placeholder>
          <w:temporary/>
          <w:showingPlcHdr/>
          <w15:appearance w15:val="hidden"/>
        </w:sdtPr>
        <w:sdtContent>
          <w:r w:rsidR="006F4709" w:rsidRPr="007D4A2B">
            <w:rPr>
              <w:rStyle w:val="Heading4Char"/>
            </w:rPr>
            <w:t>Level 4 Heading.</w:t>
          </w:r>
        </w:sdtContent>
      </w:sdt>
      <w:r w:rsidR="006F4709" w:rsidRPr="006F4709">
        <w:t xml:space="preserve"> </w:t>
      </w:r>
      <w:sdt>
        <w:sdtPr>
          <w:id w:val="-186139392"/>
          <w:placeholder>
            <w:docPart w:val="4E3F8DE508284799B79759CD4390BFEC"/>
          </w:placeholder>
          <w:temporary/>
          <w:showingPlcHdr/>
          <w15:appearance w15:val="hidden"/>
        </w:sdtPr>
        <w:sdtContent>
          <w:r w:rsidR="006F4709">
            <w:t>When using headings, don’t skip levels. If you need a heading 3, 4, or 5 with no text following it before the next heading, add a period at the end of the heading and start a new paragraph for your subheading and its text. When citing any quote or text that consists of three or more lines, APA guidelines call for block-quote format:</w:t>
          </w:r>
        </w:sdtContent>
      </w:sdt>
      <w:r w:rsidR="72E609EB">
        <w:t xml:space="preserve"> </w:t>
      </w:r>
    </w:p>
    <w:p w14:paraId="4E395D22" w14:textId="77777777" w:rsidR="576062CF" w:rsidRDefault="00000000" w:rsidP="002C3BE4">
      <w:pPr>
        <w:pStyle w:val="Quote"/>
      </w:pPr>
      <w:sdt>
        <w:sdtPr>
          <w:id w:val="-740253680"/>
          <w:placeholder>
            <w:docPart w:val="6CE6C2C6F6DF49FAB856FED836747A8C"/>
          </w:placeholder>
          <w:temporary/>
          <w:showingPlcHdr/>
          <w15:appearance w15:val="hidden"/>
        </w:sdtPr>
        <w:sdtContent>
          <w:r w:rsidR="006F4709" w:rsidRPr="002C3BE4">
            <w:t xml:space="preserve">Create a new paragraph to begin the block-quote. Double-space </w:t>
          </w:r>
          <w:r w:rsidR="002C3BE4" w:rsidRPr="002C3BE4">
            <w:t xml:space="preserve">each line of text, as you have  </w:t>
          </w:r>
          <w:r w:rsidR="006F4709" w:rsidRPr="002C3BE4">
            <w:t>done with headings, section labels, and paragraphs of paraphras</w:t>
          </w:r>
          <w:r w:rsidR="002C3BE4" w:rsidRPr="002C3BE4">
            <w:t xml:space="preserve">ed text. To correctly </w:t>
          </w:r>
          <w:r w:rsidR="002C3BE4" w:rsidRPr="002C3BE4">
            <w:lastRenderedPageBreak/>
            <w:t xml:space="preserve">format a </w:t>
          </w:r>
          <w:r w:rsidR="006F4709" w:rsidRPr="002C3BE4">
            <w:t>block-quote, indent each line of the text to one-half inch.</w:t>
          </w:r>
          <w:r w:rsidR="002C3BE4">
            <w:t xml:space="preserve"> Remember to always cite your </w:t>
          </w:r>
          <w:r w:rsidR="006F4709" w:rsidRPr="002C3BE4">
            <w:t>source (Last Name, Year).</w:t>
          </w:r>
        </w:sdtContent>
      </w:sdt>
      <w:r w:rsidR="576062CF">
        <w:t xml:space="preserve"> </w:t>
      </w:r>
    </w:p>
    <w:p w14:paraId="09B6C8FB" w14:textId="77777777" w:rsidR="576062CF" w:rsidRDefault="00000000" w:rsidP="576062CF">
      <w:sdt>
        <w:sdtPr>
          <w:id w:val="-912010258"/>
          <w:placeholder>
            <w:docPart w:val="B49614CB65404BFFB5564556CC6A0788"/>
          </w:placeholder>
          <w:temporary/>
          <w:showingPlcHdr/>
          <w15:appearance w15:val="hidden"/>
        </w:sdtPr>
        <w:sdtContent>
          <w:r w:rsidR="006F4709">
            <w:t>Last Name (Year) citations can be used when writing a paper in narrative form. Parenthetical citations are also appropriate (Last Name, Year).</w:t>
          </w:r>
        </w:sdtContent>
      </w:sdt>
      <w:r w:rsidR="576062CF">
        <w:t xml:space="preserve"> </w:t>
      </w:r>
    </w:p>
    <w:p w14:paraId="444900AD" w14:textId="77777777" w:rsidR="576062CF" w:rsidRDefault="00000000" w:rsidP="00FA4C9E">
      <w:sdt>
        <w:sdtPr>
          <w:rPr>
            <w:rStyle w:val="Heading5Char"/>
          </w:rPr>
          <w:id w:val="1402400682"/>
          <w:placeholder>
            <w:docPart w:val="77FC5613200048348942661615ACD4A4"/>
          </w:placeholder>
          <w:temporary/>
          <w:showingPlcHdr/>
          <w15:appearance w15:val="hidden"/>
        </w:sdtPr>
        <w:sdtContent>
          <w:r w:rsidR="006F4709" w:rsidRPr="007D4A2B">
            <w:rPr>
              <w:rStyle w:val="Heading5Char"/>
            </w:rPr>
            <w:t>Level 5 Heading.</w:t>
          </w:r>
        </w:sdtContent>
      </w:sdt>
      <w:r w:rsidR="72E609EB" w:rsidRPr="007D4A2B">
        <w:rPr>
          <w:rStyle w:val="Heading5Char"/>
        </w:rPr>
        <w:t xml:space="preserve"> </w:t>
      </w:r>
      <w:sdt>
        <w:sdtPr>
          <w:id w:val="912353506"/>
          <w:placeholder>
            <w:docPart w:val="7EF152C421C54FC880D75B132345B8AF"/>
          </w:placeholder>
          <w:temporary/>
          <w:showingPlcHdr/>
          <w15:appearance w15:val="hidden"/>
        </w:sdtPr>
        <w:sdtContent>
          <w:r w:rsidR="006F4709">
            <w:t>Like all sections of your paper, references start on their own page, like the page that follows this one. All in-text citations should also be included your references.</w:t>
          </w:r>
        </w:sdtContent>
      </w:sdt>
      <w:r w:rsidR="72E609EB">
        <w:t xml:space="preserve"> </w:t>
      </w:r>
    </w:p>
    <w:p w14:paraId="3FABCF3B" w14:textId="77777777" w:rsidR="576062CF" w:rsidRDefault="576062CF">
      <w:r>
        <w:br w:type="page"/>
      </w:r>
    </w:p>
    <w:p w14:paraId="3D39D0DE" w14:textId="77777777" w:rsidR="576062CF" w:rsidRDefault="00000000" w:rsidP="00FA4C9E">
      <w:pPr>
        <w:pStyle w:val="SectionTitle"/>
      </w:pPr>
      <w:sdt>
        <w:sdtPr>
          <w:id w:val="682713825"/>
          <w:placeholder>
            <w:docPart w:val="48E97368B1A344F38946D7E44738FA67"/>
          </w:placeholder>
          <w:temporary/>
          <w:showingPlcHdr/>
          <w15:appearance w15:val="hidden"/>
        </w:sdtPr>
        <w:sdtContent>
          <w:r w:rsidR="00FA4C9E" w:rsidRPr="576062CF">
            <w:t>References</w:t>
          </w:r>
        </w:sdtContent>
      </w:sdt>
      <w:r w:rsidR="576062CF" w:rsidRPr="576062CF">
        <w:t xml:space="preserve"> </w:t>
      </w:r>
    </w:p>
    <w:p w14:paraId="6E0EA498" w14:textId="77777777" w:rsidR="576062CF" w:rsidRPr="00530EF3" w:rsidRDefault="00000000" w:rsidP="00530EF3">
      <w:pPr>
        <w:pStyle w:val="References"/>
      </w:pPr>
      <w:sdt>
        <w:sdtPr>
          <w:id w:val="-558623481"/>
          <w:placeholder>
            <w:docPart w:val="31D8016EAF13447CA99227550AF71AAD"/>
          </w:placeholder>
          <w:temporary/>
          <w:showingPlcHdr/>
          <w15:appearance w15:val="hidden"/>
        </w:sdtPr>
        <w:sdtContent>
          <w:r w:rsidR="00FA4C9E">
            <w:t>Last Name, A. B. (Year). Article Title.</w:t>
          </w:r>
        </w:sdtContent>
      </w:sdt>
      <w:r w:rsidR="72E609EB">
        <w:t xml:space="preserve"> </w:t>
      </w:r>
      <w:sdt>
        <w:sdtPr>
          <w:rPr>
            <w:rStyle w:val="Emphasis"/>
          </w:rPr>
          <w:id w:val="-347027231"/>
          <w:placeholder>
            <w:docPart w:val="CEFE3CDB87AD468E99BF333A4559949E"/>
          </w:placeholder>
          <w:showingPlcHdr/>
          <w15:appearance w15:val="hidden"/>
        </w:sdtPr>
        <w:sdtContent>
          <w:r w:rsidR="00530EF3" w:rsidRPr="00530EF3">
            <w:rPr>
              <w:rStyle w:val="Emphasis"/>
            </w:rPr>
            <w:t>Journal Title</w:t>
          </w:r>
        </w:sdtContent>
      </w:sdt>
      <w:sdt>
        <w:sdtPr>
          <w:id w:val="942426849"/>
          <w:placeholder>
            <w:docPart w:val="61766995BBCA4EFF98D41293E2ED1306"/>
          </w:placeholder>
          <w:showingPlcHdr/>
          <w15:appearance w15:val="hidden"/>
        </w:sdtPr>
        <w:sdtContent>
          <w:r w:rsidR="00530EF3" w:rsidRPr="00530EF3">
            <w:t>, Pages #-#. URL.</w:t>
          </w:r>
        </w:sdtContent>
      </w:sdt>
      <w:r w:rsidR="00530EF3" w:rsidRPr="00530EF3">
        <w:t xml:space="preserve"> </w:t>
      </w:r>
      <w:sdt>
        <w:sdtPr>
          <w:id w:val="494080928"/>
          <w:placeholder>
            <w:docPart w:val="F462060D62DB43E59E7DF9960BB7007F"/>
          </w:placeholder>
          <w:showingPlcHdr/>
          <w15:appearance w15:val="hidden"/>
        </w:sdtPr>
        <w:sdtContent>
          <w:r w:rsidR="00530EF3" w:rsidRPr="72E609EB">
            <w:rPr>
              <w:color w:val="4472C4" w:themeColor="accent1"/>
              <w:u w:val="single"/>
            </w:rPr>
            <w:t>URL</w:t>
          </w:r>
          <w:r w:rsidR="00530EF3">
            <w:t>.</w:t>
          </w:r>
        </w:sdtContent>
      </w:sdt>
    </w:p>
    <w:p w14:paraId="42CD5427" w14:textId="77777777" w:rsidR="00FA4C9E" w:rsidRPr="00530EF3" w:rsidRDefault="00000000" w:rsidP="00530EF3">
      <w:pPr>
        <w:pStyle w:val="References"/>
      </w:pPr>
      <w:sdt>
        <w:sdtPr>
          <w:id w:val="-935282349"/>
          <w:placeholder>
            <w:docPart w:val="53FA414383A641C493121CA0FE1BD733"/>
          </w:placeholder>
          <w:temporary/>
          <w:showingPlcHdr/>
          <w15:appearance w15:val="hidden"/>
        </w:sdtPr>
        <w:sdtContent>
          <w:r w:rsidR="00FA4C9E" w:rsidRPr="00530EF3">
            <w:t>Last Name, C. D. (Year).</w:t>
          </w:r>
        </w:sdtContent>
      </w:sdt>
      <w:r w:rsidR="00FA4C9E" w:rsidRPr="00530EF3">
        <w:t xml:space="preserve"> </w:t>
      </w:r>
      <w:sdt>
        <w:sdtPr>
          <w:rPr>
            <w:rStyle w:val="Emphasis"/>
          </w:rPr>
          <w:id w:val="-1917313746"/>
          <w:placeholder>
            <w:docPart w:val="8472F6E700E54E51A818CDBA676E9569"/>
          </w:placeholder>
          <w:showingPlcHdr/>
          <w15:appearance w15:val="hidden"/>
        </w:sdtPr>
        <w:sdtContent>
          <w:r w:rsidR="00530EF3" w:rsidRPr="00530EF3">
            <w:rPr>
              <w:rStyle w:val="Emphasis"/>
            </w:rPr>
            <w:t>Book Title</w:t>
          </w:r>
        </w:sdtContent>
      </w:sdt>
      <w:sdt>
        <w:sdtPr>
          <w:id w:val="-1149664914"/>
          <w:placeholder>
            <w:docPart w:val="8472F6E700E54E51A818CDBA676E9569"/>
          </w:placeholder>
          <w:showingPlcHdr/>
          <w15:appearance w15:val="hidden"/>
        </w:sdtPr>
        <w:sdtContent>
          <w:r w:rsidR="00530EF3" w:rsidRPr="00530EF3">
            <w:rPr>
              <w:rStyle w:val="Emphasis"/>
            </w:rPr>
            <w:t>Book Title</w:t>
          </w:r>
        </w:sdtContent>
      </w:sdt>
      <w:r w:rsidR="00530EF3" w:rsidRPr="00530EF3">
        <w:t xml:space="preserve"> </w:t>
      </w:r>
      <w:sdt>
        <w:sdtPr>
          <w:id w:val="-1714882694"/>
          <w:placeholder>
            <w:docPart w:val="FE6C2B6AC5A24E7A8CBDF0774003061A"/>
          </w:placeholder>
          <w:showingPlcHdr/>
          <w15:appearance w15:val="hidden"/>
        </w:sdtPr>
        <w:sdtContent>
          <w:r w:rsidR="00530EF3" w:rsidRPr="72E609EB">
            <w:rPr>
              <w:color w:val="4472C4" w:themeColor="accent1"/>
              <w:u w:val="single"/>
            </w:rPr>
            <w:t>URL</w:t>
          </w:r>
          <w:r w:rsidR="00530EF3">
            <w:t>.</w:t>
          </w:r>
        </w:sdtContent>
      </w:sdt>
    </w:p>
    <w:p w14:paraId="5A223C99" w14:textId="77777777" w:rsidR="576062CF" w:rsidRDefault="00000000" w:rsidP="00B5233A">
      <w:pPr>
        <w:pStyle w:val="References"/>
      </w:pPr>
      <w:sdt>
        <w:sdtPr>
          <w:id w:val="-1514138040"/>
          <w:placeholder>
            <w:docPart w:val="51C3CD7BDE704187875CB748CCC05640"/>
          </w:placeholder>
          <w:temporary/>
          <w:showingPlcHdr/>
          <w15:appearance w15:val="hidden"/>
        </w:sdtPr>
        <w:sdtContent>
          <w:r w:rsidR="00FA4C9E">
            <w:t>Last Name, D. E., Last Name, F. G. (Year).</w:t>
          </w:r>
        </w:sdtContent>
      </w:sdt>
      <w:r w:rsidR="72E609EB">
        <w:t xml:space="preserve"> </w:t>
      </w:r>
      <w:sdt>
        <w:sdtPr>
          <w:rPr>
            <w:rStyle w:val="Emphasis"/>
          </w:rPr>
          <w:id w:val="2068904726"/>
          <w:placeholder>
            <w:docPart w:val="F4824B0779F442E99F8E42743AB11986"/>
          </w:placeholder>
          <w:showingPlcHdr/>
          <w15:appearance w15:val="hidden"/>
        </w:sdtPr>
        <w:sdtContent>
          <w:r w:rsidR="00530EF3" w:rsidRPr="00530EF3">
            <w:rPr>
              <w:rStyle w:val="Emphasis"/>
            </w:rPr>
            <w:t>Report Title</w:t>
          </w:r>
        </w:sdtContent>
      </w:sdt>
      <w:sdt>
        <w:sdtPr>
          <w:id w:val="-375388076"/>
          <w:placeholder>
            <w:docPart w:val="F4824B0779F442E99F8E42743AB11986"/>
          </w:placeholder>
          <w:showingPlcHdr/>
          <w15:appearance w15:val="hidden"/>
        </w:sdtPr>
        <w:sdtContent>
          <w:r w:rsidR="00530EF3" w:rsidRPr="00530EF3">
            <w:rPr>
              <w:rStyle w:val="Emphasis"/>
            </w:rPr>
            <w:t>Report Title</w:t>
          </w:r>
        </w:sdtContent>
      </w:sdt>
      <w:r w:rsidR="00530EF3">
        <w:t xml:space="preserve"> </w:t>
      </w:r>
      <w:sdt>
        <w:sdtPr>
          <w:id w:val="91210718"/>
          <w:placeholder>
            <w:docPart w:val="50C48DE71D2F46818831484AAC94C992"/>
          </w:placeholder>
          <w:showingPlcHdr/>
          <w15:appearance w15:val="hidden"/>
        </w:sdtPr>
        <w:sdtContent>
          <w:r w:rsidR="00530EF3" w:rsidRPr="72E609EB">
            <w:rPr>
              <w:color w:val="4472C4" w:themeColor="accent1"/>
              <w:u w:val="single"/>
            </w:rPr>
            <w:t>URL</w:t>
          </w:r>
          <w:r w:rsidR="00530EF3">
            <w:t>.</w:t>
          </w:r>
        </w:sdtContent>
      </w:sdt>
    </w:p>
    <w:p w14:paraId="6E7BB104" w14:textId="77777777" w:rsidR="576062CF" w:rsidRDefault="00000000" w:rsidP="00B5233A">
      <w:pPr>
        <w:pStyle w:val="References"/>
      </w:pPr>
      <w:sdt>
        <w:sdtPr>
          <w:id w:val="-1918858365"/>
          <w:placeholder>
            <w:docPart w:val="EC2EB71E46054913B2AC935C96C85068"/>
          </w:placeholder>
          <w:temporary/>
          <w:showingPlcHdr/>
          <w15:appearance w15:val="hidden"/>
        </w:sdtPr>
        <w:sdtContent>
          <w:r w:rsidR="00FA4C9E">
            <w:t>Last Name, H. I. (Year, Month Day). Article Title/Headline.</w:t>
          </w:r>
        </w:sdtContent>
      </w:sdt>
      <w:r w:rsidR="72E609EB">
        <w:t xml:space="preserve"> </w:t>
      </w:r>
      <w:sdt>
        <w:sdtPr>
          <w:rPr>
            <w:rStyle w:val="Emphasis"/>
          </w:rPr>
          <w:id w:val="2122564548"/>
          <w:placeholder>
            <w:docPart w:val="02E5D52AAB0E481AAB12EDAA405F7242"/>
          </w:placeholder>
          <w:showingPlcHdr/>
          <w15:appearance w15:val="hidden"/>
        </w:sdtPr>
        <w:sdtContent>
          <w:r w:rsidR="00530EF3" w:rsidRPr="00530EF3">
            <w:rPr>
              <w:rStyle w:val="Emphasis"/>
            </w:rPr>
            <w:t>Periodical.</w:t>
          </w:r>
        </w:sdtContent>
      </w:sdt>
      <w:sdt>
        <w:sdtPr>
          <w:id w:val="-1414775775"/>
          <w:placeholder>
            <w:docPart w:val="02E5D52AAB0E481AAB12EDAA405F7242"/>
          </w:placeholder>
          <w:showingPlcHdr/>
          <w15:appearance w15:val="hidden"/>
        </w:sdtPr>
        <w:sdtContent>
          <w:r w:rsidR="00530EF3" w:rsidRPr="00530EF3">
            <w:rPr>
              <w:rStyle w:val="Emphasis"/>
            </w:rPr>
            <w:t>Periodical.</w:t>
          </w:r>
        </w:sdtContent>
      </w:sdt>
    </w:p>
    <w:p w14:paraId="1A42D4D3" w14:textId="77777777" w:rsidR="576062CF" w:rsidRDefault="00000000" w:rsidP="00B5233A">
      <w:pPr>
        <w:pStyle w:val="References"/>
      </w:pPr>
      <w:sdt>
        <w:sdtPr>
          <w:id w:val="480818044"/>
          <w:placeholder>
            <w:docPart w:val="66C64E596081455BAF886575F7B29A03"/>
          </w:placeholder>
          <w:temporary/>
          <w:showingPlcHdr/>
          <w15:appearance w15:val="hidden"/>
        </w:sdtPr>
        <w:sdtContent>
          <w:r w:rsidR="00FA4C9E">
            <w:t>Organization Name. (Year, Month Day).</w:t>
          </w:r>
        </w:sdtContent>
      </w:sdt>
      <w:r w:rsidR="00530EF3" w:rsidRPr="00530EF3">
        <w:rPr>
          <w:i/>
          <w:iCs/>
        </w:rPr>
        <w:t xml:space="preserve"> </w:t>
      </w:r>
      <w:sdt>
        <w:sdtPr>
          <w:rPr>
            <w:rStyle w:val="Emphasis"/>
          </w:rPr>
          <w:id w:val="-1496875745"/>
          <w:placeholder>
            <w:docPart w:val="B944370C5050443293887D6D78A82674"/>
          </w:placeholder>
          <w:showingPlcHdr/>
          <w15:appearance w15:val="hidden"/>
        </w:sdtPr>
        <w:sdtContent>
          <w:r w:rsidR="00530EF3" w:rsidRPr="00530EF3">
            <w:rPr>
              <w:rStyle w:val="Emphasis"/>
            </w:rPr>
            <w:t>Webpage Title.</w:t>
          </w:r>
        </w:sdtContent>
      </w:sdt>
      <w:r w:rsidR="72E609EB" w:rsidRPr="00530EF3">
        <w:rPr>
          <w:rStyle w:val="Emphasis"/>
        </w:rPr>
        <w:t xml:space="preserve"> </w:t>
      </w:r>
      <w:sdt>
        <w:sdtPr>
          <w:id w:val="1546947271"/>
          <w:placeholder>
            <w:docPart w:val="DAE50AB2EAEC41919D8223882D2AEAEE"/>
          </w:placeholder>
          <w:showingPlcHdr/>
          <w15:appearance w15:val="hidden"/>
        </w:sdtPr>
        <w:sdtContent>
          <w:r w:rsidR="00530EF3" w:rsidRPr="72E609EB">
            <w:rPr>
              <w:color w:val="4472C4" w:themeColor="accent1"/>
              <w:u w:val="single"/>
            </w:rPr>
            <w:t>URL</w:t>
          </w:r>
          <w:r w:rsidR="00530EF3">
            <w:t>.</w:t>
          </w:r>
        </w:sdtContent>
      </w:sdt>
    </w:p>
    <w:p w14:paraId="10EB6B90" w14:textId="77777777" w:rsidR="576062CF" w:rsidRDefault="576062CF">
      <w:r>
        <w:br w:type="page"/>
      </w:r>
    </w:p>
    <w:p w14:paraId="328A1CAD" w14:textId="77777777" w:rsidR="576062CF" w:rsidRDefault="00000000" w:rsidP="00FA4C9E">
      <w:pPr>
        <w:pStyle w:val="SectionTitle"/>
      </w:pPr>
      <w:sdt>
        <w:sdtPr>
          <w:id w:val="-1427563663"/>
          <w:placeholder>
            <w:docPart w:val="77C7AA9752C243C2B1B7151D5D72EBFE"/>
          </w:placeholder>
          <w:temporary/>
          <w:showingPlcHdr/>
          <w15:appearance w15:val="hidden"/>
        </w:sdtPr>
        <w:sdtContent>
          <w:r w:rsidR="00727711">
            <w:t>Footnotes</w:t>
          </w:r>
        </w:sdtContent>
      </w:sdt>
      <w:r w:rsidR="576062CF" w:rsidRPr="576062CF">
        <w:t xml:space="preserve"> </w:t>
      </w:r>
    </w:p>
    <w:p w14:paraId="777AD683" w14:textId="77777777" w:rsidR="576062CF" w:rsidRDefault="00000000" w:rsidP="576062CF">
      <w:sdt>
        <w:sdtPr>
          <w:rPr>
            <w:vertAlign w:val="superscript"/>
          </w:rPr>
          <w:id w:val="1273135872"/>
          <w:placeholder>
            <w:docPart w:val="92CFD487F6C74C35BF75547AAC643CC9"/>
          </w:placeholder>
          <w:temporary/>
          <w:showingPlcHdr/>
          <w15:appearance w15:val="hidden"/>
        </w:sdtPr>
        <w:sdtContent>
          <w:r w:rsidR="00FA4C9E" w:rsidRPr="72E609EB">
            <w:rPr>
              <w:vertAlign w:val="superscript"/>
            </w:rPr>
            <w:t>1</w:t>
          </w:r>
          <w:r w:rsidR="00FA4C9E">
            <w:t xml:space="preserve">For APA reports, add footnotes manually on their own page following references. </w:t>
          </w:r>
          <w:r w:rsidR="00FA4C9E" w:rsidRPr="72E609EB">
            <w:rPr>
              <w:u w:val="single"/>
            </w:rPr>
            <w:t>Do not use the</w:t>
          </w:r>
          <w:r w:rsidR="00FA4C9E" w:rsidRPr="72E609EB">
            <w:rPr>
              <w:b/>
              <w:bCs/>
              <w:u w:val="single"/>
            </w:rPr>
            <w:t xml:space="preserve"> Insert</w:t>
          </w:r>
          <w:r w:rsidR="00FA4C9E" w:rsidRPr="72E609EB">
            <w:rPr>
              <w:u w:val="single"/>
            </w:rPr>
            <w:t xml:space="preserve"> </w:t>
          </w:r>
          <w:r w:rsidR="00FA4C9E" w:rsidRPr="72E609EB">
            <w:rPr>
              <w:b/>
              <w:bCs/>
              <w:u w:val="single"/>
            </w:rPr>
            <w:t>Footnotes</w:t>
          </w:r>
          <w:r w:rsidR="00FA4C9E" w:rsidRPr="72E609EB">
            <w:rPr>
              <w:u w:val="single"/>
            </w:rPr>
            <w:t xml:space="preserve"> method on the </w:t>
          </w:r>
          <w:r w:rsidR="00FA4C9E" w:rsidRPr="72E609EB">
            <w:rPr>
              <w:b/>
              <w:bCs/>
              <w:u w:val="single"/>
            </w:rPr>
            <w:t>References</w:t>
          </w:r>
          <w:r w:rsidR="00FA4C9E" w:rsidRPr="72E609EB">
            <w:rPr>
              <w:u w:val="single"/>
            </w:rPr>
            <w:t xml:space="preserve"> tab as they will not be formatted correctly. </w:t>
          </w:r>
          <w:r w:rsidR="00FA4C9E">
            <w:t xml:space="preserve">For APA formatting requirements, it’s easier to type your own footnote references and notes. To format a footnote reference, select the number and then, on the </w:t>
          </w:r>
          <w:r w:rsidR="00FA4C9E" w:rsidRPr="72E609EB">
            <w:rPr>
              <w:b/>
              <w:bCs/>
            </w:rPr>
            <w:t>Home</w:t>
          </w:r>
          <w:r w:rsidR="00FA4C9E">
            <w:t xml:space="preserve"> tab, in the </w:t>
          </w:r>
          <w:r w:rsidR="00FA4C9E" w:rsidRPr="72E609EB">
            <w:rPr>
              <w:b/>
              <w:bCs/>
            </w:rPr>
            <w:t>Styles</w:t>
          </w:r>
          <w:r w:rsidR="00FA4C9E">
            <w:t xml:space="preserve"> gallery, click </w:t>
          </w:r>
          <w:r w:rsidR="00FA4C9E" w:rsidRPr="72E609EB">
            <w:rPr>
              <w:b/>
              <w:bCs/>
            </w:rPr>
            <w:t>Footnote Reference</w:t>
          </w:r>
          <w:r w:rsidR="00FA4C9E">
            <w:t xml:space="preserve">. The body of a footnote, such as this example, uses the </w:t>
          </w:r>
          <w:r w:rsidR="00FA4C9E" w:rsidRPr="72E609EB">
            <w:rPr>
              <w:b/>
              <w:bCs/>
            </w:rPr>
            <w:t>Normal</w:t>
          </w:r>
          <w:r w:rsidR="00FA4C9E">
            <w:t xml:space="preserve"> text style. If you delete this sample footnote, don’t forget to delete its in-text reference at the end of the sample Heading 2 paragraph on the first page of body content in this template.</w:t>
          </w:r>
        </w:sdtContent>
      </w:sdt>
      <w:r w:rsidR="72E609EB">
        <w:t xml:space="preserve"> </w:t>
      </w:r>
    </w:p>
    <w:p w14:paraId="3E844C3C" w14:textId="77777777" w:rsidR="576062CF" w:rsidRDefault="576062CF">
      <w:r>
        <w:br w:type="page"/>
      </w:r>
    </w:p>
    <w:p w14:paraId="746D8252" w14:textId="77777777" w:rsidR="576062CF" w:rsidRDefault="00000000" w:rsidP="00FA4C9E">
      <w:pPr>
        <w:pStyle w:val="SectionTitle"/>
      </w:pPr>
      <w:sdt>
        <w:sdtPr>
          <w:id w:val="994682895"/>
          <w:placeholder>
            <w:docPart w:val="E5325AF5C7DB4177A8603F1BA94F593C"/>
          </w:placeholder>
          <w:temporary/>
          <w:showingPlcHdr/>
          <w15:appearance w15:val="hidden"/>
        </w:sdtPr>
        <w:sdtContent>
          <w:r w:rsidR="00FA4C9E" w:rsidRPr="576062CF">
            <w:t>Tables</w:t>
          </w:r>
        </w:sdtContent>
      </w:sdt>
      <w:r w:rsidR="576062CF" w:rsidRPr="576062CF">
        <w:t xml:space="preserve"> </w:t>
      </w:r>
    </w:p>
    <w:p w14:paraId="282D6C8A" w14:textId="77777777" w:rsidR="576062CF" w:rsidRDefault="00000000" w:rsidP="00530EF3">
      <w:pPr>
        <w:pStyle w:val="CaptionCallout"/>
      </w:pPr>
      <w:sdt>
        <w:sdtPr>
          <w:id w:val="-1132940838"/>
          <w:placeholder>
            <w:docPart w:val="64AE8F19554042D6A7B70E4191AFFEF2"/>
          </w:placeholder>
          <w:temporary/>
          <w:showingPlcHdr/>
          <w15:appearance w15:val="hidden"/>
        </w:sdtPr>
        <w:sdtContent>
          <w:r w:rsidR="00FA4C9E">
            <w:t>Table 1</w:t>
          </w:r>
        </w:sdtContent>
      </w:sdt>
      <w:r w:rsidR="576062CF">
        <w:t xml:space="preserve"> </w:t>
      </w:r>
    </w:p>
    <w:p w14:paraId="71A9C192" w14:textId="77777777" w:rsidR="576062CF" w:rsidRPr="00530EF3" w:rsidRDefault="00000000" w:rsidP="00530EF3">
      <w:pPr>
        <w:pStyle w:val="Caption"/>
      </w:pPr>
      <w:sdt>
        <w:sdtPr>
          <w:id w:val="1556357552"/>
          <w:placeholder>
            <w:docPart w:val="1BA3BA02F28342329497EDE90BA8CC63"/>
          </w:placeholder>
          <w:temporary/>
          <w:showingPlcHdr/>
          <w15:appearance w15:val="hidden"/>
        </w:sdtPr>
        <w:sdtContent>
          <w:r w:rsidR="00FA4C9E" w:rsidRPr="00530EF3">
            <w:t>Table Title</w:t>
          </w:r>
        </w:sdtContent>
      </w:sdt>
      <w:r w:rsidR="00FA4C9E" w:rsidRPr="00530EF3">
        <w:t xml:space="preserve"> </w:t>
      </w:r>
    </w:p>
    <w:tbl>
      <w:tblPr>
        <w:tblW w:w="0" w:type="auto"/>
        <w:tblLayout w:type="fixed"/>
        <w:tblLook w:val="0600" w:firstRow="0" w:lastRow="0" w:firstColumn="0" w:lastColumn="0" w:noHBand="1" w:noVBand="1"/>
        <w:tblDescription w:val="Table"/>
      </w:tblPr>
      <w:tblGrid>
        <w:gridCol w:w="1845"/>
        <w:gridCol w:w="1845"/>
        <w:gridCol w:w="1845"/>
        <w:gridCol w:w="1845"/>
        <w:gridCol w:w="1845"/>
      </w:tblGrid>
      <w:tr w:rsidR="576062CF" w14:paraId="1BAB053B" w14:textId="77777777" w:rsidTr="00DF3215">
        <w:tc>
          <w:tcPr>
            <w:tcW w:w="1845" w:type="dxa"/>
            <w:tcBorders>
              <w:top w:val="single" w:sz="12" w:space="0" w:color="auto"/>
              <w:bottom w:val="single" w:sz="12" w:space="0" w:color="auto"/>
            </w:tcBorders>
          </w:tcPr>
          <w:p w14:paraId="1873FD45" w14:textId="77777777" w:rsidR="576062CF" w:rsidRDefault="00000000" w:rsidP="007D4A2B">
            <w:pPr>
              <w:pStyle w:val="NoIndent"/>
            </w:pPr>
            <w:sdt>
              <w:sdtPr>
                <w:id w:val="-140042392"/>
                <w:placeholder>
                  <w:docPart w:val="E1BB299E361E419E98C0C12A96092772"/>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34C80407" w14:textId="77777777" w:rsidR="576062CF" w:rsidRDefault="00000000" w:rsidP="007D4A2B">
            <w:pPr>
              <w:pStyle w:val="NoIndent"/>
            </w:pPr>
            <w:sdt>
              <w:sdtPr>
                <w:id w:val="1498536787"/>
                <w:placeholder>
                  <w:docPart w:val="C18CE97CB9724546A7EDA28A2BFD21AC"/>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784F50B7" w14:textId="77777777" w:rsidR="576062CF" w:rsidRDefault="00000000" w:rsidP="007D4A2B">
            <w:pPr>
              <w:pStyle w:val="NoIndent"/>
            </w:pPr>
            <w:sdt>
              <w:sdtPr>
                <w:id w:val="-1615745668"/>
                <w:placeholder>
                  <w:docPart w:val="8F153917D5464828A75CAB9AB60C8070"/>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15D863F6" w14:textId="77777777" w:rsidR="576062CF" w:rsidRDefault="00000000" w:rsidP="007D4A2B">
            <w:pPr>
              <w:pStyle w:val="NoIndent"/>
            </w:pPr>
            <w:sdt>
              <w:sdtPr>
                <w:id w:val="-1938125083"/>
                <w:placeholder>
                  <w:docPart w:val="045D52F067B748DEA8EBB8E55140E4E0"/>
                </w:placeholder>
                <w:temporary/>
                <w:showingPlcHdr/>
                <w15:appearance w15:val="hidden"/>
              </w:sdtPr>
              <w:sdtContent>
                <w:r w:rsidR="00823731" w:rsidRPr="576062CF">
                  <w:t>Column Head</w:t>
                </w:r>
              </w:sdtContent>
            </w:sdt>
          </w:p>
        </w:tc>
        <w:tc>
          <w:tcPr>
            <w:tcW w:w="1845" w:type="dxa"/>
            <w:tcBorders>
              <w:top w:val="single" w:sz="12" w:space="0" w:color="auto"/>
              <w:bottom w:val="single" w:sz="12" w:space="0" w:color="auto"/>
            </w:tcBorders>
          </w:tcPr>
          <w:p w14:paraId="297F8200" w14:textId="77777777" w:rsidR="576062CF" w:rsidRDefault="00000000" w:rsidP="007D4A2B">
            <w:pPr>
              <w:pStyle w:val="NoIndent"/>
            </w:pPr>
            <w:sdt>
              <w:sdtPr>
                <w:id w:val="1058903036"/>
                <w:placeholder>
                  <w:docPart w:val="2F89067851BB4BA18B6EF7F6A25AB91D"/>
                </w:placeholder>
                <w:temporary/>
                <w:showingPlcHdr/>
                <w15:appearance w15:val="hidden"/>
              </w:sdtPr>
              <w:sdtContent>
                <w:r w:rsidR="00823731" w:rsidRPr="576062CF">
                  <w:t>Column Head</w:t>
                </w:r>
              </w:sdtContent>
            </w:sdt>
          </w:p>
        </w:tc>
      </w:tr>
      <w:tr w:rsidR="576062CF" w14:paraId="418B4A1F" w14:textId="77777777" w:rsidTr="00DF3215">
        <w:tc>
          <w:tcPr>
            <w:tcW w:w="1845" w:type="dxa"/>
            <w:tcBorders>
              <w:top w:val="single" w:sz="12" w:space="0" w:color="auto"/>
            </w:tcBorders>
          </w:tcPr>
          <w:p w14:paraId="0AF46A00" w14:textId="77777777" w:rsidR="576062CF" w:rsidRDefault="00000000" w:rsidP="007D4A2B">
            <w:pPr>
              <w:pStyle w:val="NoIndent"/>
            </w:pPr>
            <w:sdt>
              <w:sdtPr>
                <w:id w:val="-550385774"/>
                <w:placeholder>
                  <w:docPart w:val="2EA4F55756B24CEA92B7BB680F361450"/>
                </w:placeholder>
                <w:temporary/>
                <w:showingPlcHdr/>
                <w15:appearance w15:val="hidden"/>
              </w:sdtPr>
              <w:sdtContent>
                <w:r w:rsidR="00823731" w:rsidRPr="576062CF">
                  <w:t>Row Head</w:t>
                </w:r>
              </w:sdtContent>
            </w:sdt>
          </w:p>
        </w:tc>
        <w:tc>
          <w:tcPr>
            <w:tcW w:w="1845" w:type="dxa"/>
            <w:tcBorders>
              <w:top w:val="single" w:sz="12" w:space="0" w:color="auto"/>
            </w:tcBorders>
          </w:tcPr>
          <w:p w14:paraId="5D933300" w14:textId="77777777" w:rsidR="576062CF" w:rsidRDefault="00000000" w:rsidP="007D4A2B">
            <w:pPr>
              <w:pStyle w:val="NoIndent"/>
            </w:pPr>
            <w:sdt>
              <w:sdtPr>
                <w:id w:val="913054159"/>
                <w:placeholder>
                  <w:docPart w:val="5F166C1FE06D492BAD36D6AE2CF758CA"/>
                </w:placeholder>
                <w:temporary/>
                <w:showingPlcHdr/>
                <w15:appearance w15:val="hidden"/>
              </w:sdtPr>
              <w:sdtContent>
                <w:r w:rsidR="00823731">
                  <w:t>123</w:t>
                </w:r>
              </w:sdtContent>
            </w:sdt>
          </w:p>
        </w:tc>
        <w:tc>
          <w:tcPr>
            <w:tcW w:w="1845" w:type="dxa"/>
            <w:tcBorders>
              <w:top w:val="single" w:sz="12" w:space="0" w:color="auto"/>
            </w:tcBorders>
          </w:tcPr>
          <w:p w14:paraId="73187F42" w14:textId="77777777" w:rsidR="576062CF" w:rsidRDefault="00000000" w:rsidP="007D4A2B">
            <w:pPr>
              <w:pStyle w:val="NoIndent"/>
            </w:pPr>
            <w:sdt>
              <w:sdtPr>
                <w:id w:val="1058124394"/>
                <w:placeholder>
                  <w:docPart w:val="1FAEDB6B2914463FBF1A3B88E1146A1B"/>
                </w:placeholder>
                <w:temporary/>
                <w:showingPlcHdr/>
                <w15:appearance w15:val="hidden"/>
              </w:sdtPr>
              <w:sdtContent>
                <w:r w:rsidR="00823731">
                  <w:t>123</w:t>
                </w:r>
              </w:sdtContent>
            </w:sdt>
          </w:p>
        </w:tc>
        <w:tc>
          <w:tcPr>
            <w:tcW w:w="1845" w:type="dxa"/>
            <w:tcBorders>
              <w:top w:val="single" w:sz="12" w:space="0" w:color="auto"/>
            </w:tcBorders>
          </w:tcPr>
          <w:p w14:paraId="0DD6F546" w14:textId="77777777" w:rsidR="576062CF" w:rsidRDefault="00000000" w:rsidP="007D4A2B">
            <w:pPr>
              <w:pStyle w:val="NoIndent"/>
            </w:pPr>
            <w:sdt>
              <w:sdtPr>
                <w:id w:val="703761216"/>
                <w:placeholder>
                  <w:docPart w:val="A9FB420916B143B9B8BE7C3F340769F9"/>
                </w:placeholder>
                <w:temporary/>
                <w:showingPlcHdr/>
                <w15:appearance w15:val="hidden"/>
              </w:sdtPr>
              <w:sdtContent>
                <w:r w:rsidR="00823731">
                  <w:t>123</w:t>
                </w:r>
              </w:sdtContent>
            </w:sdt>
          </w:p>
        </w:tc>
        <w:tc>
          <w:tcPr>
            <w:tcW w:w="1845" w:type="dxa"/>
            <w:tcBorders>
              <w:top w:val="single" w:sz="12" w:space="0" w:color="auto"/>
            </w:tcBorders>
          </w:tcPr>
          <w:p w14:paraId="0A8C404C" w14:textId="77777777" w:rsidR="576062CF" w:rsidRDefault="00000000" w:rsidP="007D4A2B">
            <w:pPr>
              <w:pStyle w:val="NoIndent"/>
            </w:pPr>
            <w:sdt>
              <w:sdtPr>
                <w:id w:val="1310136087"/>
                <w:placeholder>
                  <w:docPart w:val="ABDEA59AD6004453A23464B33B572507"/>
                </w:placeholder>
                <w:temporary/>
                <w:showingPlcHdr/>
                <w15:appearance w15:val="hidden"/>
              </w:sdtPr>
              <w:sdtContent>
                <w:r w:rsidR="00823731">
                  <w:t>123</w:t>
                </w:r>
              </w:sdtContent>
            </w:sdt>
          </w:p>
        </w:tc>
      </w:tr>
      <w:tr w:rsidR="576062CF" w14:paraId="62988EAC" w14:textId="77777777" w:rsidTr="00DF3215">
        <w:tc>
          <w:tcPr>
            <w:tcW w:w="1845" w:type="dxa"/>
          </w:tcPr>
          <w:p w14:paraId="17A76F0A" w14:textId="77777777" w:rsidR="576062CF" w:rsidRDefault="00000000" w:rsidP="007D4A2B">
            <w:pPr>
              <w:pStyle w:val="NoIndent"/>
            </w:pPr>
            <w:sdt>
              <w:sdtPr>
                <w:id w:val="225491631"/>
                <w:placeholder>
                  <w:docPart w:val="78A9368319934418A09D30ADEAE2A6B3"/>
                </w:placeholder>
                <w:temporary/>
                <w:showingPlcHdr/>
                <w15:appearance w15:val="hidden"/>
              </w:sdtPr>
              <w:sdtContent>
                <w:r w:rsidR="00823731" w:rsidRPr="576062CF">
                  <w:t>Row Head</w:t>
                </w:r>
              </w:sdtContent>
            </w:sdt>
          </w:p>
        </w:tc>
        <w:tc>
          <w:tcPr>
            <w:tcW w:w="1845" w:type="dxa"/>
          </w:tcPr>
          <w:p w14:paraId="0D5B9C11" w14:textId="77777777" w:rsidR="576062CF" w:rsidRDefault="00000000" w:rsidP="007D4A2B">
            <w:pPr>
              <w:pStyle w:val="NoIndent"/>
            </w:pPr>
            <w:sdt>
              <w:sdtPr>
                <w:id w:val="639302666"/>
                <w:placeholder>
                  <w:docPart w:val="EDD2EF14A12A474A9E645ACE8BFC2AA2"/>
                </w:placeholder>
                <w:temporary/>
                <w:showingPlcHdr/>
                <w15:appearance w15:val="hidden"/>
              </w:sdtPr>
              <w:sdtContent>
                <w:r w:rsidR="00823731">
                  <w:t>456</w:t>
                </w:r>
              </w:sdtContent>
            </w:sdt>
          </w:p>
        </w:tc>
        <w:tc>
          <w:tcPr>
            <w:tcW w:w="1845" w:type="dxa"/>
          </w:tcPr>
          <w:p w14:paraId="0E7EEBF4" w14:textId="77777777" w:rsidR="576062CF" w:rsidRDefault="00000000" w:rsidP="007D4A2B">
            <w:pPr>
              <w:pStyle w:val="NoIndent"/>
            </w:pPr>
            <w:sdt>
              <w:sdtPr>
                <w:id w:val="894621371"/>
                <w:placeholder>
                  <w:docPart w:val="84F40CBD689447769C54DA2021E1D6F5"/>
                </w:placeholder>
                <w:temporary/>
                <w:showingPlcHdr/>
                <w15:appearance w15:val="hidden"/>
              </w:sdtPr>
              <w:sdtContent>
                <w:r w:rsidR="00823731">
                  <w:t>456</w:t>
                </w:r>
              </w:sdtContent>
            </w:sdt>
          </w:p>
        </w:tc>
        <w:tc>
          <w:tcPr>
            <w:tcW w:w="1845" w:type="dxa"/>
          </w:tcPr>
          <w:p w14:paraId="362EB6D3" w14:textId="77777777" w:rsidR="576062CF" w:rsidRDefault="00000000" w:rsidP="007D4A2B">
            <w:pPr>
              <w:pStyle w:val="NoIndent"/>
            </w:pPr>
            <w:sdt>
              <w:sdtPr>
                <w:id w:val="126904150"/>
                <w:placeholder>
                  <w:docPart w:val="1043114BFF9C4F4CB62F57EF34212CCE"/>
                </w:placeholder>
                <w:temporary/>
                <w:showingPlcHdr/>
                <w15:appearance w15:val="hidden"/>
              </w:sdtPr>
              <w:sdtContent>
                <w:r w:rsidR="00823731">
                  <w:t>456</w:t>
                </w:r>
              </w:sdtContent>
            </w:sdt>
          </w:p>
        </w:tc>
        <w:tc>
          <w:tcPr>
            <w:tcW w:w="1845" w:type="dxa"/>
          </w:tcPr>
          <w:p w14:paraId="3928858F" w14:textId="77777777" w:rsidR="576062CF" w:rsidRDefault="00000000" w:rsidP="007D4A2B">
            <w:pPr>
              <w:pStyle w:val="NoIndent"/>
            </w:pPr>
            <w:sdt>
              <w:sdtPr>
                <w:id w:val="1650781442"/>
                <w:placeholder>
                  <w:docPart w:val="70EAFDE92D824A3B967D3769123F7ECE"/>
                </w:placeholder>
                <w:temporary/>
                <w:showingPlcHdr/>
                <w15:appearance w15:val="hidden"/>
              </w:sdtPr>
              <w:sdtContent>
                <w:r w:rsidR="00823731">
                  <w:t>456</w:t>
                </w:r>
              </w:sdtContent>
            </w:sdt>
          </w:p>
        </w:tc>
      </w:tr>
      <w:tr w:rsidR="576062CF" w14:paraId="39DEBF32" w14:textId="77777777" w:rsidTr="00DF3215">
        <w:tc>
          <w:tcPr>
            <w:tcW w:w="1845" w:type="dxa"/>
          </w:tcPr>
          <w:p w14:paraId="11A64084" w14:textId="77777777" w:rsidR="576062CF" w:rsidRDefault="00000000" w:rsidP="007D4A2B">
            <w:pPr>
              <w:pStyle w:val="NoIndent"/>
            </w:pPr>
            <w:sdt>
              <w:sdtPr>
                <w:id w:val="-1320881899"/>
                <w:placeholder>
                  <w:docPart w:val="E4322B1836AF43DF89C48B8A4C345453"/>
                </w:placeholder>
                <w:temporary/>
                <w:showingPlcHdr/>
                <w15:appearance w15:val="hidden"/>
              </w:sdtPr>
              <w:sdtContent>
                <w:r w:rsidR="00823731" w:rsidRPr="576062CF">
                  <w:t>Row Head</w:t>
                </w:r>
              </w:sdtContent>
            </w:sdt>
          </w:p>
        </w:tc>
        <w:tc>
          <w:tcPr>
            <w:tcW w:w="1845" w:type="dxa"/>
          </w:tcPr>
          <w:p w14:paraId="3205CE3D" w14:textId="77777777" w:rsidR="576062CF" w:rsidRDefault="00000000" w:rsidP="007D4A2B">
            <w:pPr>
              <w:pStyle w:val="NoIndent"/>
            </w:pPr>
            <w:sdt>
              <w:sdtPr>
                <w:id w:val="-1176963747"/>
                <w:placeholder>
                  <w:docPart w:val="24C70F1CD8A44DDEB4A72FCB0331C894"/>
                </w:placeholder>
                <w:temporary/>
                <w:showingPlcHdr/>
                <w15:appearance w15:val="hidden"/>
              </w:sdtPr>
              <w:sdtContent>
                <w:r w:rsidR="00823731">
                  <w:t>789</w:t>
                </w:r>
              </w:sdtContent>
            </w:sdt>
          </w:p>
        </w:tc>
        <w:tc>
          <w:tcPr>
            <w:tcW w:w="1845" w:type="dxa"/>
          </w:tcPr>
          <w:p w14:paraId="23C5BC2D" w14:textId="77777777" w:rsidR="576062CF" w:rsidRDefault="00000000" w:rsidP="007D4A2B">
            <w:pPr>
              <w:pStyle w:val="NoIndent"/>
            </w:pPr>
            <w:sdt>
              <w:sdtPr>
                <w:id w:val="1320927477"/>
                <w:placeholder>
                  <w:docPart w:val="8ED5B5265913400ABBFA208B81FB8928"/>
                </w:placeholder>
                <w:temporary/>
                <w:showingPlcHdr/>
                <w15:appearance w15:val="hidden"/>
              </w:sdtPr>
              <w:sdtContent>
                <w:r w:rsidR="00823731">
                  <w:t>789</w:t>
                </w:r>
              </w:sdtContent>
            </w:sdt>
          </w:p>
        </w:tc>
        <w:tc>
          <w:tcPr>
            <w:tcW w:w="1845" w:type="dxa"/>
          </w:tcPr>
          <w:p w14:paraId="73D0BECB" w14:textId="77777777" w:rsidR="576062CF" w:rsidRDefault="00000000" w:rsidP="007D4A2B">
            <w:pPr>
              <w:pStyle w:val="NoIndent"/>
            </w:pPr>
            <w:sdt>
              <w:sdtPr>
                <w:id w:val="1859227372"/>
                <w:placeholder>
                  <w:docPart w:val="82F78E96803E4EFCA156DE2740891DE0"/>
                </w:placeholder>
                <w:temporary/>
                <w:showingPlcHdr/>
                <w15:appearance w15:val="hidden"/>
              </w:sdtPr>
              <w:sdtContent>
                <w:r w:rsidR="00823731">
                  <w:t>789</w:t>
                </w:r>
              </w:sdtContent>
            </w:sdt>
          </w:p>
        </w:tc>
        <w:tc>
          <w:tcPr>
            <w:tcW w:w="1845" w:type="dxa"/>
          </w:tcPr>
          <w:p w14:paraId="2A3477A5" w14:textId="77777777" w:rsidR="576062CF" w:rsidRDefault="00000000" w:rsidP="007D4A2B">
            <w:pPr>
              <w:pStyle w:val="NoIndent"/>
            </w:pPr>
            <w:sdt>
              <w:sdtPr>
                <w:id w:val="-1366515644"/>
                <w:placeholder>
                  <w:docPart w:val="88D6E8E77DC74BE5A56BCC8747F7E406"/>
                </w:placeholder>
                <w:temporary/>
                <w:showingPlcHdr/>
                <w15:appearance w15:val="hidden"/>
              </w:sdtPr>
              <w:sdtContent>
                <w:r w:rsidR="00823731">
                  <w:t>789</w:t>
                </w:r>
              </w:sdtContent>
            </w:sdt>
          </w:p>
        </w:tc>
      </w:tr>
      <w:tr w:rsidR="576062CF" w14:paraId="27A399A7" w14:textId="77777777" w:rsidTr="00DF3215">
        <w:tc>
          <w:tcPr>
            <w:tcW w:w="1845" w:type="dxa"/>
          </w:tcPr>
          <w:p w14:paraId="3159BB3B" w14:textId="77777777" w:rsidR="576062CF" w:rsidRDefault="00000000" w:rsidP="007D4A2B">
            <w:pPr>
              <w:pStyle w:val="NoIndent"/>
            </w:pPr>
            <w:sdt>
              <w:sdtPr>
                <w:id w:val="1115644317"/>
                <w:placeholder>
                  <w:docPart w:val="8E1F10C1C9AF4F85BF69EFE04475FE57"/>
                </w:placeholder>
                <w:temporary/>
                <w:showingPlcHdr/>
                <w15:appearance w15:val="hidden"/>
              </w:sdtPr>
              <w:sdtContent>
                <w:r w:rsidR="00823731" w:rsidRPr="576062CF">
                  <w:t>Row Head</w:t>
                </w:r>
              </w:sdtContent>
            </w:sdt>
          </w:p>
        </w:tc>
        <w:tc>
          <w:tcPr>
            <w:tcW w:w="1845" w:type="dxa"/>
          </w:tcPr>
          <w:p w14:paraId="5A7086A5" w14:textId="77777777" w:rsidR="576062CF" w:rsidRDefault="00000000" w:rsidP="007D4A2B">
            <w:pPr>
              <w:pStyle w:val="NoIndent"/>
            </w:pPr>
            <w:sdt>
              <w:sdtPr>
                <w:id w:val="1649245883"/>
                <w:placeholder>
                  <w:docPart w:val="BFA45765A33D418ABEB20541D30F4AFA"/>
                </w:placeholder>
                <w:temporary/>
                <w:showingPlcHdr/>
                <w15:appearance w15:val="hidden"/>
              </w:sdtPr>
              <w:sdtContent>
                <w:r w:rsidR="00823731">
                  <w:t>123</w:t>
                </w:r>
              </w:sdtContent>
            </w:sdt>
          </w:p>
        </w:tc>
        <w:tc>
          <w:tcPr>
            <w:tcW w:w="1845" w:type="dxa"/>
          </w:tcPr>
          <w:p w14:paraId="29EA5B55" w14:textId="77777777" w:rsidR="576062CF" w:rsidRDefault="00000000" w:rsidP="007D4A2B">
            <w:pPr>
              <w:pStyle w:val="NoIndent"/>
            </w:pPr>
            <w:sdt>
              <w:sdtPr>
                <w:id w:val="-1790052209"/>
                <w:placeholder>
                  <w:docPart w:val="09F6EF0A038D44C9AFE2B722E9BF37EF"/>
                </w:placeholder>
                <w:temporary/>
                <w:showingPlcHdr/>
                <w15:appearance w15:val="hidden"/>
              </w:sdtPr>
              <w:sdtContent>
                <w:r w:rsidR="00823731">
                  <w:t>123</w:t>
                </w:r>
              </w:sdtContent>
            </w:sdt>
          </w:p>
        </w:tc>
        <w:tc>
          <w:tcPr>
            <w:tcW w:w="1845" w:type="dxa"/>
          </w:tcPr>
          <w:p w14:paraId="1EBE9B3B" w14:textId="77777777" w:rsidR="576062CF" w:rsidRDefault="00000000" w:rsidP="007D4A2B">
            <w:pPr>
              <w:pStyle w:val="NoIndent"/>
            </w:pPr>
            <w:sdt>
              <w:sdtPr>
                <w:id w:val="-258451729"/>
                <w:placeholder>
                  <w:docPart w:val="CB498E2B973E4BA2B2D96E3D1AC81116"/>
                </w:placeholder>
                <w:temporary/>
                <w:showingPlcHdr/>
                <w15:appearance w15:val="hidden"/>
              </w:sdtPr>
              <w:sdtContent>
                <w:r w:rsidR="00823731">
                  <w:t>123</w:t>
                </w:r>
              </w:sdtContent>
            </w:sdt>
          </w:p>
        </w:tc>
        <w:tc>
          <w:tcPr>
            <w:tcW w:w="1845" w:type="dxa"/>
          </w:tcPr>
          <w:p w14:paraId="1155E7A0" w14:textId="77777777" w:rsidR="576062CF" w:rsidRDefault="00000000" w:rsidP="007D4A2B">
            <w:pPr>
              <w:pStyle w:val="NoIndent"/>
            </w:pPr>
            <w:sdt>
              <w:sdtPr>
                <w:id w:val="-1971130916"/>
                <w:placeholder>
                  <w:docPart w:val="31EA6CBB7EBE4015BF6B9478E7C5BDB1"/>
                </w:placeholder>
                <w:temporary/>
                <w:showingPlcHdr/>
                <w15:appearance w15:val="hidden"/>
              </w:sdtPr>
              <w:sdtContent>
                <w:r w:rsidR="00823731">
                  <w:t>123</w:t>
                </w:r>
              </w:sdtContent>
            </w:sdt>
          </w:p>
        </w:tc>
      </w:tr>
      <w:tr w:rsidR="576062CF" w14:paraId="31EE9173" w14:textId="77777777" w:rsidTr="00DF3215">
        <w:tc>
          <w:tcPr>
            <w:tcW w:w="1845" w:type="dxa"/>
          </w:tcPr>
          <w:p w14:paraId="4A4A5BCE" w14:textId="77777777" w:rsidR="576062CF" w:rsidRDefault="00000000" w:rsidP="007D4A2B">
            <w:pPr>
              <w:pStyle w:val="NoIndent"/>
            </w:pPr>
            <w:sdt>
              <w:sdtPr>
                <w:id w:val="-154917051"/>
                <w:placeholder>
                  <w:docPart w:val="7AAE199407124D69BD221A7C29F0D49D"/>
                </w:placeholder>
                <w:temporary/>
                <w:showingPlcHdr/>
                <w15:appearance w15:val="hidden"/>
              </w:sdtPr>
              <w:sdtContent>
                <w:r w:rsidR="00823731" w:rsidRPr="576062CF">
                  <w:t>Row Head</w:t>
                </w:r>
              </w:sdtContent>
            </w:sdt>
          </w:p>
        </w:tc>
        <w:tc>
          <w:tcPr>
            <w:tcW w:w="1845" w:type="dxa"/>
          </w:tcPr>
          <w:p w14:paraId="21B0DA42" w14:textId="77777777" w:rsidR="576062CF" w:rsidRDefault="00000000" w:rsidP="007D4A2B">
            <w:pPr>
              <w:pStyle w:val="NoIndent"/>
            </w:pPr>
            <w:sdt>
              <w:sdtPr>
                <w:id w:val="17814884"/>
                <w:placeholder>
                  <w:docPart w:val="D6FFED97DE0A4EFDA6A0FAECCB90E420"/>
                </w:placeholder>
                <w:temporary/>
                <w:showingPlcHdr/>
                <w15:appearance w15:val="hidden"/>
              </w:sdtPr>
              <w:sdtContent>
                <w:r w:rsidR="00823731">
                  <w:t>456</w:t>
                </w:r>
              </w:sdtContent>
            </w:sdt>
          </w:p>
        </w:tc>
        <w:tc>
          <w:tcPr>
            <w:tcW w:w="1845" w:type="dxa"/>
          </w:tcPr>
          <w:p w14:paraId="18B1E973" w14:textId="77777777" w:rsidR="576062CF" w:rsidRDefault="00000000" w:rsidP="007D4A2B">
            <w:pPr>
              <w:pStyle w:val="NoIndent"/>
            </w:pPr>
            <w:sdt>
              <w:sdtPr>
                <w:id w:val="-1479841069"/>
                <w:placeholder>
                  <w:docPart w:val="0095E236A56944B9BD2423DF9F037390"/>
                </w:placeholder>
                <w:temporary/>
                <w:showingPlcHdr/>
                <w15:appearance w15:val="hidden"/>
              </w:sdtPr>
              <w:sdtContent>
                <w:r w:rsidR="00823731">
                  <w:t>456</w:t>
                </w:r>
              </w:sdtContent>
            </w:sdt>
          </w:p>
        </w:tc>
        <w:tc>
          <w:tcPr>
            <w:tcW w:w="1845" w:type="dxa"/>
          </w:tcPr>
          <w:p w14:paraId="7C55A196" w14:textId="77777777" w:rsidR="576062CF" w:rsidRDefault="00000000" w:rsidP="007D4A2B">
            <w:pPr>
              <w:pStyle w:val="NoIndent"/>
            </w:pPr>
            <w:sdt>
              <w:sdtPr>
                <w:id w:val="1543251790"/>
                <w:placeholder>
                  <w:docPart w:val="08E3C1769D174D3F8B7AFD0BF97A2E1B"/>
                </w:placeholder>
                <w:temporary/>
                <w:showingPlcHdr/>
                <w15:appearance w15:val="hidden"/>
              </w:sdtPr>
              <w:sdtContent>
                <w:r w:rsidR="00823731">
                  <w:t>456</w:t>
                </w:r>
              </w:sdtContent>
            </w:sdt>
          </w:p>
        </w:tc>
        <w:tc>
          <w:tcPr>
            <w:tcW w:w="1845" w:type="dxa"/>
          </w:tcPr>
          <w:p w14:paraId="7C24FC43" w14:textId="77777777" w:rsidR="576062CF" w:rsidRDefault="00000000" w:rsidP="007D4A2B">
            <w:pPr>
              <w:pStyle w:val="NoIndent"/>
            </w:pPr>
            <w:sdt>
              <w:sdtPr>
                <w:id w:val="-1270148822"/>
                <w:placeholder>
                  <w:docPart w:val="CED51CC577E2457489EF18456C1C9C5A"/>
                </w:placeholder>
                <w:temporary/>
                <w:showingPlcHdr/>
                <w15:appearance w15:val="hidden"/>
              </w:sdtPr>
              <w:sdtContent>
                <w:r w:rsidR="00823731">
                  <w:t>456</w:t>
                </w:r>
              </w:sdtContent>
            </w:sdt>
          </w:p>
        </w:tc>
      </w:tr>
      <w:tr w:rsidR="576062CF" w14:paraId="65D14E1D" w14:textId="77777777" w:rsidTr="00DF3215">
        <w:tc>
          <w:tcPr>
            <w:tcW w:w="1845" w:type="dxa"/>
            <w:tcBorders>
              <w:bottom w:val="single" w:sz="12" w:space="0" w:color="auto"/>
            </w:tcBorders>
          </w:tcPr>
          <w:p w14:paraId="284EAD0A" w14:textId="77777777" w:rsidR="576062CF" w:rsidRDefault="00000000" w:rsidP="007D4A2B">
            <w:pPr>
              <w:pStyle w:val="NoIndent"/>
            </w:pPr>
            <w:sdt>
              <w:sdtPr>
                <w:id w:val="1339804760"/>
                <w:placeholder>
                  <w:docPart w:val="697C133458B04639963D815767A739AC"/>
                </w:placeholder>
                <w:temporary/>
                <w:showingPlcHdr/>
                <w15:appearance w15:val="hidden"/>
              </w:sdtPr>
              <w:sdtContent>
                <w:r w:rsidR="00823731" w:rsidRPr="576062CF">
                  <w:t>Row Head</w:t>
                </w:r>
              </w:sdtContent>
            </w:sdt>
          </w:p>
        </w:tc>
        <w:tc>
          <w:tcPr>
            <w:tcW w:w="1845" w:type="dxa"/>
            <w:tcBorders>
              <w:bottom w:val="single" w:sz="12" w:space="0" w:color="auto"/>
            </w:tcBorders>
          </w:tcPr>
          <w:p w14:paraId="6D511E50" w14:textId="77777777" w:rsidR="576062CF" w:rsidRDefault="00000000" w:rsidP="007D4A2B">
            <w:pPr>
              <w:pStyle w:val="NoIndent"/>
            </w:pPr>
            <w:sdt>
              <w:sdtPr>
                <w:id w:val="344986237"/>
                <w:placeholder>
                  <w:docPart w:val="F2BB4E75FAF9423880C892E46168A22C"/>
                </w:placeholder>
                <w:temporary/>
                <w:showingPlcHdr/>
                <w15:appearance w15:val="hidden"/>
              </w:sdtPr>
              <w:sdtContent>
                <w:r w:rsidR="00823731">
                  <w:t>789</w:t>
                </w:r>
              </w:sdtContent>
            </w:sdt>
          </w:p>
        </w:tc>
        <w:tc>
          <w:tcPr>
            <w:tcW w:w="1845" w:type="dxa"/>
            <w:tcBorders>
              <w:bottom w:val="single" w:sz="12" w:space="0" w:color="auto"/>
            </w:tcBorders>
          </w:tcPr>
          <w:p w14:paraId="5C04E06B" w14:textId="77777777" w:rsidR="576062CF" w:rsidRDefault="00000000" w:rsidP="007D4A2B">
            <w:pPr>
              <w:pStyle w:val="NoIndent"/>
            </w:pPr>
            <w:sdt>
              <w:sdtPr>
                <w:id w:val="-762455871"/>
                <w:placeholder>
                  <w:docPart w:val="29CEC926379C4A08B9D3189F6AC1965A"/>
                </w:placeholder>
                <w:temporary/>
                <w:showingPlcHdr/>
                <w15:appearance w15:val="hidden"/>
              </w:sdtPr>
              <w:sdtContent>
                <w:r w:rsidR="00823731">
                  <w:t>789</w:t>
                </w:r>
              </w:sdtContent>
            </w:sdt>
          </w:p>
        </w:tc>
        <w:tc>
          <w:tcPr>
            <w:tcW w:w="1845" w:type="dxa"/>
            <w:tcBorders>
              <w:bottom w:val="single" w:sz="12" w:space="0" w:color="auto"/>
            </w:tcBorders>
          </w:tcPr>
          <w:p w14:paraId="42223E5D" w14:textId="77777777" w:rsidR="576062CF" w:rsidRDefault="00000000" w:rsidP="007D4A2B">
            <w:pPr>
              <w:pStyle w:val="NoIndent"/>
            </w:pPr>
            <w:sdt>
              <w:sdtPr>
                <w:id w:val="1208213714"/>
                <w:placeholder>
                  <w:docPart w:val="01B4F11DBF804A9F8D87FC95381A3BCC"/>
                </w:placeholder>
                <w:temporary/>
                <w:showingPlcHdr/>
                <w15:appearance w15:val="hidden"/>
              </w:sdtPr>
              <w:sdtContent>
                <w:r w:rsidR="00823731">
                  <w:t>789</w:t>
                </w:r>
              </w:sdtContent>
            </w:sdt>
          </w:p>
        </w:tc>
        <w:tc>
          <w:tcPr>
            <w:tcW w:w="1845" w:type="dxa"/>
            <w:tcBorders>
              <w:bottom w:val="single" w:sz="12" w:space="0" w:color="auto"/>
            </w:tcBorders>
          </w:tcPr>
          <w:p w14:paraId="36BF594A" w14:textId="77777777" w:rsidR="576062CF" w:rsidRDefault="00000000" w:rsidP="007D4A2B">
            <w:pPr>
              <w:pStyle w:val="NoIndent"/>
            </w:pPr>
            <w:sdt>
              <w:sdtPr>
                <w:id w:val="420154058"/>
                <w:placeholder>
                  <w:docPart w:val="77EAADAAB5C14742927B3E06A96F041A"/>
                </w:placeholder>
                <w:temporary/>
                <w:showingPlcHdr/>
                <w15:appearance w15:val="hidden"/>
              </w:sdtPr>
              <w:sdtContent>
                <w:r w:rsidR="00823731">
                  <w:t>789</w:t>
                </w:r>
              </w:sdtContent>
            </w:sdt>
          </w:p>
        </w:tc>
      </w:tr>
    </w:tbl>
    <w:p w14:paraId="29AE8D65" w14:textId="77777777" w:rsidR="00DF3215" w:rsidRDefault="00DF3215" w:rsidP="00DF3215">
      <w:pPr>
        <w:rPr>
          <w:rStyle w:val="Emphasis"/>
          <w:rFonts w:ascii="Calibri" w:eastAsia="Calibri" w:hAnsi="Calibri" w:cs="Calibri"/>
          <w:color w:val="000000" w:themeColor="text1"/>
        </w:rPr>
      </w:pPr>
    </w:p>
    <w:p w14:paraId="287333E2" w14:textId="77777777" w:rsidR="576062CF" w:rsidRDefault="00000000" w:rsidP="00530EF3">
      <w:pPr>
        <w:pStyle w:val="NoIndent"/>
        <w:rPr>
          <w:rFonts w:ascii="Calibri" w:eastAsia="Calibri" w:hAnsi="Calibri" w:cs="Calibri"/>
          <w:color w:val="000000" w:themeColor="text1"/>
        </w:rPr>
      </w:pPr>
      <w:sdt>
        <w:sdtPr>
          <w:rPr>
            <w:rStyle w:val="Emphasis"/>
            <w:rFonts w:ascii="Calibri" w:eastAsia="Calibri" w:hAnsi="Calibri" w:cs="Calibri"/>
            <w:color w:val="000000" w:themeColor="text1"/>
          </w:rPr>
          <w:id w:val="460615673"/>
          <w:placeholder>
            <w:docPart w:val="63151A5ADBA94DB8B361E53CA8870160"/>
          </w:placeholder>
          <w:temporary/>
          <w:showingPlcHdr/>
          <w15:appearance w15:val="hidden"/>
        </w:sdtPr>
        <w:sdtContent>
          <w:r w:rsidR="00823731" w:rsidRPr="72E609EB">
            <w:rPr>
              <w:rStyle w:val="Emphasis"/>
              <w:rFonts w:ascii="Calibri" w:eastAsia="Calibri" w:hAnsi="Calibri" w:cs="Calibri"/>
              <w:color w:val="000000" w:themeColor="text1"/>
            </w:rPr>
            <w:t>Note</w:t>
          </w:r>
          <w:r w:rsidR="00823731" w:rsidRPr="72E609EB">
            <w:rPr>
              <w:rFonts w:ascii="Calibri" w:eastAsia="Calibri" w:hAnsi="Calibri" w:cs="Calibri"/>
              <w:color w:val="000000" w:themeColor="text1"/>
            </w:rPr>
            <w:t>:</w:t>
          </w:r>
        </w:sdtContent>
      </w:sdt>
      <w:r w:rsidR="00823731" w:rsidRPr="00823731">
        <w:t xml:space="preserve"> </w:t>
      </w:r>
      <w:sdt>
        <w:sdtPr>
          <w:id w:val="-117917110"/>
          <w:placeholder>
            <w:docPart w:val="4F892B43398941BE864EBF39E41ECD36"/>
          </w:placeholder>
          <w:temporary/>
          <w:showingPlcHdr/>
          <w15:appearance w15:val="hidden"/>
        </w:sdtPr>
        <w:sdtContent>
          <w:r w:rsidR="00823731" w:rsidRPr="00DF3215">
            <w:t xml:space="preserve">Place all tables for your paper in a tables section, following references and footnotes. Start a new page for each table, include a table number and table title for each, as shown. All explanatory text appears in a table note that follows the table, like this one. Use the </w:t>
          </w:r>
          <w:r w:rsidR="00823731" w:rsidRPr="00DF3215">
            <w:rPr>
              <w:rStyle w:val="Strong"/>
            </w:rPr>
            <w:t>Table/Figure</w:t>
          </w:r>
          <w:r w:rsidR="00823731" w:rsidRPr="00DF3215">
            <w:t xml:space="preserve"> style, available on the </w:t>
          </w:r>
          <w:r w:rsidR="00823731" w:rsidRPr="00DF3215">
            <w:rPr>
              <w:rStyle w:val="Strong"/>
            </w:rPr>
            <w:t>Home</w:t>
          </w:r>
          <w:r w:rsidR="00823731" w:rsidRPr="00DF3215">
            <w:t xml:space="preserve"> tab, in the </w:t>
          </w:r>
          <w:r w:rsidR="00823731" w:rsidRPr="00DF3215">
            <w:rPr>
              <w:rStyle w:val="Strong"/>
            </w:rPr>
            <w:t>Styles</w:t>
          </w:r>
          <w:r w:rsidR="00823731" w:rsidRPr="00DF3215">
            <w:t xml:space="preserve"> gallery, to get the spacing between table and note. Tables in APA format can use single or 1.5 line spacing. Include a heading for every row and column, even if the content seems obvious. A default table style has been set up for this template that fits APA guidelines. To insert a table, on the </w:t>
          </w:r>
          <w:r w:rsidR="00823731" w:rsidRPr="00DF3215">
            <w:rPr>
              <w:rStyle w:val="Strong"/>
            </w:rPr>
            <w:t>Insert</w:t>
          </w:r>
          <w:r w:rsidR="00823731" w:rsidRPr="00DF3215">
            <w:t xml:space="preserve"> tab, click </w:t>
          </w:r>
          <w:r w:rsidR="00823731" w:rsidRPr="00DF3215">
            <w:rPr>
              <w:rStyle w:val="Strong"/>
            </w:rPr>
            <w:t>Table</w:t>
          </w:r>
          <w:r w:rsidR="00823731" w:rsidRPr="00DF3215">
            <w:t>.</w:t>
          </w:r>
        </w:sdtContent>
      </w:sdt>
    </w:p>
    <w:p w14:paraId="669A36EC" w14:textId="77777777" w:rsidR="576062CF" w:rsidRDefault="576062CF">
      <w:r>
        <w:br w:type="page"/>
      </w:r>
    </w:p>
    <w:p w14:paraId="4539E30F" w14:textId="77777777" w:rsidR="576062CF" w:rsidRDefault="00000000" w:rsidP="00B5233A">
      <w:pPr>
        <w:pStyle w:val="TableHeading"/>
      </w:pPr>
      <w:sdt>
        <w:sdtPr>
          <w:id w:val="276222477"/>
          <w:placeholder>
            <w:docPart w:val="15B44FF1639F4D388EC12E6FC9CD672B"/>
          </w:placeholder>
          <w:temporary/>
          <w:showingPlcHdr/>
          <w15:appearance w15:val="hidden"/>
        </w:sdtPr>
        <w:sdtContent>
          <w:r w:rsidR="00823731" w:rsidRPr="00B5233A">
            <w:t>Figures Title</w:t>
          </w:r>
        </w:sdtContent>
      </w:sdt>
      <w:r w:rsidR="576062CF" w:rsidRPr="576062CF">
        <w:t xml:space="preserve"> </w:t>
      </w:r>
    </w:p>
    <w:p w14:paraId="58C8A2CB" w14:textId="77777777" w:rsidR="00530EF3" w:rsidRPr="00530EF3" w:rsidRDefault="00000000" w:rsidP="00530EF3">
      <w:pPr>
        <w:pStyle w:val="CaptionCallout"/>
      </w:pPr>
      <w:sdt>
        <w:sdtPr>
          <w:rPr>
            <w:i/>
            <w:iCs/>
          </w:rPr>
          <w:id w:val="748705629"/>
          <w:placeholder>
            <w:docPart w:val="46C7C7DCC00D4A598C45514F543CB6A1"/>
          </w:placeholder>
          <w:temporary/>
          <w:showingPlcHdr/>
          <w15:appearance w15:val="hidden"/>
        </w:sdtPr>
        <w:sdtContent>
          <w:r w:rsidR="00530EF3" w:rsidRPr="00530EF3">
            <w:t>Figure 1.</w:t>
          </w:r>
        </w:sdtContent>
      </w:sdt>
      <w:r w:rsidR="00530EF3" w:rsidRPr="00530EF3">
        <w:t xml:space="preserve"> </w:t>
      </w:r>
    </w:p>
    <w:p w14:paraId="241A389D" w14:textId="77777777" w:rsidR="00530EF3" w:rsidRPr="00530EF3" w:rsidRDefault="00000000" w:rsidP="00530EF3">
      <w:pPr>
        <w:pStyle w:val="Caption"/>
      </w:pPr>
      <w:sdt>
        <w:sdtPr>
          <w:id w:val="1327716691"/>
          <w:placeholder>
            <w:docPart w:val="702B35665E164CACB40FC30F2F495E93"/>
          </w:placeholder>
          <w:temporary/>
          <w:showingPlcHdr/>
          <w15:appearance w15:val="hidden"/>
        </w:sdtPr>
        <w:sdtContent>
          <w:r w:rsidR="00530EF3" w:rsidRPr="00530EF3">
            <w:t>Include all figures in their own section, following references, footnotes, and tables. Include a numbered caption for each figure. Use the Table/Figure style for easy spacing between figure and caption.</w:t>
          </w:r>
        </w:sdtContent>
      </w:sdt>
    </w:p>
    <w:p w14:paraId="1CFAA3F9" w14:textId="77777777" w:rsidR="00DF3215" w:rsidRDefault="00DF3215" w:rsidP="00530EF3">
      <w:pPr>
        <w:pStyle w:val="NoIndent"/>
      </w:pPr>
    </w:p>
    <w:p w14:paraId="56713F21" w14:textId="77777777" w:rsidR="576062CF" w:rsidRDefault="576062CF" w:rsidP="00530EF3">
      <w:pPr>
        <w:pStyle w:val="NoIndent"/>
        <w:rPr>
          <w:rFonts w:ascii="Calibri" w:eastAsia="Calibri" w:hAnsi="Calibri" w:cs="Calibri"/>
          <w:color w:val="000000" w:themeColor="text1"/>
        </w:rPr>
      </w:pPr>
      <w:r>
        <w:rPr>
          <w:noProof/>
          <w:lang w:val="en-AU" w:eastAsia="en-AU"/>
        </w:rPr>
        <w:drawing>
          <wp:inline distT="0" distB="0" distL="0" distR="0" wp14:anchorId="08F67B82" wp14:editId="72ECE5A4">
            <wp:extent cx="5943600" cy="3200400"/>
            <wp:effectExtent l="0" t="0" r="0" b="0"/>
            <wp:docPr id="762097935" name="Picture 762097935" descr="Sample bar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200400"/>
                    </a:xfrm>
                    <a:prstGeom prst="rect">
                      <a:avLst/>
                    </a:prstGeom>
                  </pic:spPr>
                </pic:pic>
              </a:graphicData>
            </a:graphic>
          </wp:inline>
        </w:drawing>
      </w:r>
    </w:p>
    <w:p w14:paraId="518FAD41" w14:textId="77777777" w:rsidR="709762D6" w:rsidRDefault="709762D6" w:rsidP="709762D6"/>
    <w:p w14:paraId="0FF66F68" w14:textId="77777777" w:rsidR="5643BF48" w:rsidRDefault="5643BF48" w:rsidP="5643BF48"/>
    <w:p w14:paraId="7C1CA59F" w14:textId="77777777" w:rsidR="576062CF" w:rsidRDefault="576062CF" w:rsidP="576062CF"/>
    <w:p w14:paraId="720AB17B" w14:textId="77777777" w:rsidR="576062CF" w:rsidRDefault="576062CF" w:rsidP="576062CF"/>
    <w:p w14:paraId="1F47AB1B" w14:textId="77777777" w:rsidR="576062CF" w:rsidRDefault="576062CF" w:rsidP="576062CF"/>
    <w:p w14:paraId="1B7BE22F" w14:textId="77777777" w:rsidR="576062CF" w:rsidRDefault="576062CF" w:rsidP="576062CF"/>
    <w:p w14:paraId="7AA0E177" w14:textId="77777777" w:rsidR="576062CF" w:rsidRDefault="00000000" w:rsidP="0F5677D9">
      <w:pPr>
        <w:rPr>
          <w:i/>
          <w:iCs/>
        </w:rPr>
      </w:pPr>
      <w:sdt>
        <w:sdtPr>
          <w:rPr>
            <w:i/>
            <w:iCs/>
          </w:rPr>
          <w:id w:val="-1581046504"/>
          <w:placeholder>
            <w:docPart w:val="8BB42868704B4435B1322152E8650254"/>
          </w:placeholder>
          <w:temporary/>
          <w:showingPlcHdr/>
          <w15:appearance w15:val="hidden"/>
        </w:sdtPr>
        <w:sdtContent>
          <w:r w:rsidR="00727711" w:rsidRPr="0F5677D9">
            <w:rPr>
              <w:i/>
              <w:iCs/>
            </w:rPr>
            <w:t xml:space="preserve">For additional information on APA Style formatting, please consult the </w:t>
          </w:r>
          <w:hyperlink r:id="rId10">
            <w:r w:rsidR="00727711" w:rsidRPr="0F5677D9">
              <w:rPr>
                <w:rStyle w:val="Hyperlink"/>
                <w:i/>
                <w:iCs/>
              </w:rPr>
              <w:t>APA Style Manual, 7th Edition</w:t>
            </w:r>
          </w:hyperlink>
          <w:r w:rsidR="00727711" w:rsidRPr="0F5677D9">
            <w:rPr>
              <w:i/>
              <w:iCs/>
            </w:rPr>
            <w:t>.</w:t>
          </w:r>
        </w:sdtContent>
      </w:sdt>
    </w:p>
    <w:sectPr w:rsidR="576062CF">
      <w:headerReference w:type="default"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0A56D" w14:textId="77777777" w:rsidR="00DE7A2F" w:rsidRDefault="00DE7A2F">
      <w:pPr>
        <w:spacing w:line="240" w:lineRule="auto"/>
      </w:pPr>
      <w:r>
        <w:separator/>
      </w:r>
    </w:p>
  </w:endnote>
  <w:endnote w:type="continuationSeparator" w:id="0">
    <w:p w14:paraId="0F2CD3E6" w14:textId="77777777" w:rsidR="00DE7A2F" w:rsidRDefault="00DE7A2F">
      <w:pPr>
        <w:spacing w:line="240" w:lineRule="auto"/>
      </w:pPr>
      <w:r>
        <w:continuationSeparator/>
      </w:r>
    </w:p>
  </w:endnote>
  <w:endnote w:type="continuationNotice" w:id="1">
    <w:p w14:paraId="6B74241A" w14:textId="77777777" w:rsidR="00DE7A2F" w:rsidRDefault="00DE7A2F">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4BFA1352" w14:textId="77777777" w:rsidTr="733B038C">
      <w:tc>
        <w:tcPr>
          <w:tcW w:w="3120" w:type="dxa"/>
        </w:tcPr>
        <w:p w14:paraId="3852F126" w14:textId="77777777" w:rsidR="733B038C" w:rsidRDefault="733B038C" w:rsidP="733B038C">
          <w:pPr>
            <w:pStyle w:val="Header"/>
            <w:ind w:left="-115"/>
          </w:pPr>
        </w:p>
      </w:tc>
      <w:tc>
        <w:tcPr>
          <w:tcW w:w="3120" w:type="dxa"/>
        </w:tcPr>
        <w:p w14:paraId="60FA224F" w14:textId="77777777" w:rsidR="733B038C" w:rsidRDefault="733B038C" w:rsidP="733B038C">
          <w:pPr>
            <w:pStyle w:val="Header"/>
            <w:jc w:val="center"/>
          </w:pPr>
        </w:p>
      </w:tc>
      <w:tc>
        <w:tcPr>
          <w:tcW w:w="3120" w:type="dxa"/>
        </w:tcPr>
        <w:p w14:paraId="770312ED" w14:textId="77777777" w:rsidR="733B038C" w:rsidRDefault="733B038C" w:rsidP="733B038C">
          <w:pPr>
            <w:pStyle w:val="Header"/>
            <w:ind w:right="-115"/>
            <w:jc w:val="right"/>
          </w:pPr>
        </w:p>
      </w:tc>
    </w:tr>
  </w:tbl>
  <w:p w14:paraId="53C40921"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33B038C" w14:paraId="1DD94F51" w14:textId="77777777" w:rsidTr="733B038C">
      <w:tc>
        <w:tcPr>
          <w:tcW w:w="3120" w:type="dxa"/>
        </w:tcPr>
        <w:p w14:paraId="4F0457B9" w14:textId="77777777" w:rsidR="733B038C" w:rsidRDefault="733B038C" w:rsidP="733B038C">
          <w:pPr>
            <w:pStyle w:val="Header"/>
            <w:ind w:left="-115"/>
          </w:pPr>
        </w:p>
      </w:tc>
      <w:tc>
        <w:tcPr>
          <w:tcW w:w="3120" w:type="dxa"/>
        </w:tcPr>
        <w:p w14:paraId="74A623DA" w14:textId="77777777" w:rsidR="733B038C" w:rsidRDefault="733B038C" w:rsidP="733B038C">
          <w:pPr>
            <w:pStyle w:val="Header"/>
            <w:jc w:val="center"/>
          </w:pPr>
        </w:p>
      </w:tc>
      <w:tc>
        <w:tcPr>
          <w:tcW w:w="3120" w:type="dxa"/>
        </w:tcPr>
        <w:p w14:paraId="24BA659F" w14:textId="77777777" w:rsidR="733B038C" w:rsidRDefault="733B038C" w:rsidP="733B038C">
          <w:pPr>
            <w:pStyle w:val="Header"/>
            <w:ind w:right="-115"/>
            <w:jc w:val="right"/>
          </w:pPr>
        </w:p>
      </w:tc>
    </w:tr>
  </w:tbl>
  <w:p w14:paraId="34C4A600" w14:textId="77777777" w:rsidR="733B038C" w:rsidRDefault="733B038C" w:rsidP="733B03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B4B62" w14:textId="77777777" w:rsidR="00DE7A2F" w:rsidRDefault="00DE7A2F">
      <w:pPr>
        <w:spacing w:line="240" w:lineRule="auto"/>
      </w:pPr>
      <w:r>
        <w:separator/>
      </w:r>
    </w:p>
  </w:footnote>
  <w:footnote w:type="continuationSeparator" w:id="0">
    <w:p w14:paraId="396014B2" w14:textId="77777777" w:rsidR="00DE7A2F" w:rsidRDefault="00DE7A2F">
      <w:pPr>
        <w:spacing w:line="240" w:lineRule="auto"/>
      </w:pPr>
      <w:r>
        <w:continuationSeparator/>
      </w:r>
    </w:p>
  </w:footnote>
  <w:footnote w:type="continuationNotice" w:id="1">
    <w:p w14:paraId="3AC4E8DE" w14:textId="77777777" w:rsidR="00DE7A2F" w:rsidRDefault="00DE7A2F">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00904DBE" w14:paraId="561C5CA8" w14:textId="77777777" w:rsidTr="008830C9">
      <w:tc>
        <w:tcPr>
          <w:tcW w:w="3120" w:type="dxa"/>
        </w:tcPr>
        <w:p w14:paraId="1B735E58" w14:textId="28D7827E" w:rsidR="00604652" w:rsidRDefault="00D22A3D" w:rsidP="00604652">
          <w:pPr>
            <w:pStyle w:val="Header"/>
          </w:pPr>
          <w:r>
            <w:t>Stock Price Prediction Model Abstract</w:t>
          </w:r>
        </w:p>
      </w:tc>
      <w:tc>
        <w:tcPr>
          <w:tcW w:w="3120" w:type="dxa"/>
        </w:tcPr>
        <w:p w14:paraId="33F71E80" w14:textId="77777777" w:rsidR="00904DBE" w:rsidRDefault="00904DBE" w:rsidP="00904DBE">
          <w:pPr>
            <w:pStyle w:val="Header"/>
            <w:jc w:val="center"/>
          </w:pPr>
        </w:p>
      </w:tc>
      <w:tc>
        <w:tcPr>
          <w:tcW w:w="3120" w:type="dxa"/>
        </w:tcPr>
        <w:p w14:paraId="2A59E7BF" w14:textId="77777777" w:rsidR="00904DBE" w:rsidRDefault="00904DBE" w:rsidP="00904DBE">
          <w:pPr>
            <w:pStyle w:val="Header"/>
            <w:ind w:right="-115"/>
            <w:jc w:val="right"/>
          </w:pPr>
          <w:r>
            <w:fldChar w:fldCharType="begin"/>
          </w:r>
          <w:r>
            <w:instrText>PAGE</w:instrText>
          </w:r>
          <w:r>
            <w:fldChar w:fldCharType="separate"/>
          </w:r>
          <w:r w:rsidR="00DA395D">
            <w:rPr>
              <w:noProof/>
            </w:rPr>
            <w:t>2</w:t>
          </w:r>
          <w:r>
            <w:fldChar w:fldCharType="end"/>
          </w:r>
        </w:p>
      </w:tc>
    </w:tr>
  </w:tbl>
  <w:p w14:paraId="191B83CF"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CellMar>
        <w:left w:w="0" w:type="dxa"/>
        <w:right w:w="0" w:type="dxa"/>
      </w:tblCellMar>
      <w:tblLook w:val="0600" w:firstRow="0" w:lastRow="0" w:firstColumn="0" w:lastColumn="0" w:noHBand="1" w:noVBand="1"/>
    </w:tblPr>
    <w:tblGrid>
      <w:gridCol w:w="3120"/>
      <w:gridCol w:w="3120"/>
      <w:gridCol w:w="3120"/>
    </w:tblGrid>
    <w:tr w:rsidR="733B038C" w14:paraId="5418CDED" w14:textId="77777777" w:rsidTr="00FD478C">
      <w:tc>
        <w:tcPr>
          <w:tcW w:w="3120" w:type="dxa"/>
        </w:tcPr>
        <w:p w14:paraId="4C387C78" w14:textId="69DC9314" w:rsidR="733B038C" w:rsidRPr="00FD478C" w:rsidRDefault="00D22A3D" w:rsidP="00FD478C">
          <w:pPr>
            <w:pStyle w:val="Header"/>
          </w:pPr>
          <w:r>
            <w:t>Stock Price Prediction Model</w:t>
          </w:r>
        </w:p>
      </w:tc>
      <w:tc>
        <w:tcPr>
          <w:tcW w:w="3120" w:type="dxa"/>
        </w:tcPr>
        <w:p w14:paraId="2E0BF4B1" w14:textId="77777777" w:rsidR="733B038C" w:rsidRDefault="733B038C" w:rsidP="733B038C">
          <w:pPr>
            <w:pStyle w:val="Header"/>
            <w:jc w:val="center"/>
          </w:pPr>
        </w:p>
      </w:tc>
      <w:tc>
        <w:tcPr>
          <w:tcW w:w="3120" w:type="dxa"/>
        </w:tcPr>
        <w:p w14:paraId="1BB6EFC3" w14:textId="77777777" w:rsidR="733B038C" w:rsidRDefault="733B038C" w:rsidP="733B038C">
          <w:pPr>
            <w:pStyle w:val="Header"/>
            <w:ind w:right="-115"/>
            <w:jc w:val="right"/>
          </w:pPr>
        </w:p>
      </w:tc>
    </w:tr>
  </w:tbl>
  <w:p w14:paraId="56A0DEE1" w14:textId="77777777" w:rsidR="733B038C" w:rsidRDefault="733B038C" w:rsidP="733B038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A3D"/>
    <w:rsid w:val="002C3BE4"/>
    <w:rsid w:val="002F7E04"/>
    <w:rsid w:val="00371BD9"/>
    <w:rsid w:val="003B3C72"/>
    <w:rsid w:val="0042207D"/>
    <w:rsid w:val="004C683E"/>
    <w:rsid w:val="00500997"/>
    <w:rsid w:val="00530EF3"/>
    <w:rsid w:val="005936DA"/>
    <w:rsid w:val="00604652"/>
    <w:rsid w:val="006C101C"/>
    <w:rsid w:val="006F4709"/>
    <w:rsid w:val="00702B81"/>
    <w:rsid w:val="00727711"/>
    <w:rsid w:val="0074264E"/>
    <w:rsid w:val="00796468"/>
    <w:rsid w:val="007D4A2B"/>
    <w:rsid w:val="007E2D6A"/>
    <w:rsid w:val="008078FA"/>
    <w:rsid w:val="00823731"/>
    <w:rsid w:val="00904DBE"/>
    <w:rsid w:val="00A75901"/>
    <w:rsid w:val="00B5233A"/>
    <w:rsid w:val="00BA6612"/>
    <w:rsid w:val="00C26C30"/>
    <w:rsid w:val="00CA1E31"/>
    <w:rsid w:val="00CD7F50"/>
    <w:rsid w:val="00D22A3D"/>
    <w:rsid w:val="00DA395D"/>
    <w:rsid w:val="00DD322A"/>
    <w:rsid w:val="00DE7A2F"/>
    <w:rsid w:val="00DF1ADF"/>
    <w:rsid w:val="00DF3215"/>
    <w:rsid w:val="00E078FD"/>
    <w:rsid w:val="00E23707"/>
    <w:rsid w:val="00E879E7"/>
    <w:rsid w:val="00F43ACD"/>
    <w:rsid w:val="00F941E8"/>
    <w:rsid w:val="00FA4C9E"/>
    <w:rsid w:val="00FD478C"/>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4050A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DD322A"/>
    <w:pPr>
      <w:spacing w:before="100" w:beforeAutospacing="1" w:after="100" w:afterAutospacing="1" w:line="240" w:lineRule="auto"/>
      <w:ind w:firstLine="0"/>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384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apastyle.apa.org/style-grammar-guideline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outham\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apastyle.apa.org/style-grammar-guidelines"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2AC0CBE94041ABB84F49016E24C9EF"/>
        <w:category>
          <w:name w:val="General"/>
          <w:gallery w:val="placeholder"/>
        </w:category>
        <w:types>
          <w:type w:val="bbPlcHdr"/>
        </w:types>
        <w:behaviors>
          <w:behavior w:val="content"/>
        </w:behaviors>
        <w:guid w:val="{48835B4D-19DE-4C42-A275-111C7BC6F494}"/>
      </w:docPartPr>
      <w:docPartBody>
        <w:p w:rsidR="00000000" w:rsidRDefault="00000000">
          <w:pPr>
            <w:pStyle w:val="2B2AC0CBE94041ABB84F49016E24C9EF"/>
          </w:pPr>
          <w:r w:rsidRPr="576062CF">
            <w:t>Author Note</w:t>
          </w:r>
        </w:p>
      </w:docPartBody>
    </w:docPart>
    <w:docPart>
      <w:docPartPr>
        <w:name w:val="2FA8EDF32DAF449DB950EF76C3814C55"/>
        <w:category>
          <w:name w:val="General"/>
          <w:gallery w:val="placeholder"/>
        </w:category>
        <w:types>
          <w:type w:val="bbPlcHdr"/>
        </w:types>
        <w:behaviors>
          <w:behavior w:val="content"/>
        </w:behaviors>
        <w:guid w:val="{606C7F07-C839-4961-8D44-2C5277DB3380}"/>
      </w:docPartPr>
      <w:docPartBody>
        <w:p w:rsidR="00000000" w:rsidRDefault="00000000">
          <w:pPr>
            <w:pStyle w:val="2FA8EDF32DAF449DB950EF76C3814C55"/>
          </w:pPr>
          <w:r>
            <w:t>Include any grant/funding information and a complete correspondence address.</w:t>
          </w:r>
        </w:p>
      </w:docPartBody>
    </w:docPart>
    <w:docPart>
      <w:docPartPr>
        <w:name w:val="D864FA6823EB4C28AC61735481E8CE0A"/>
        <w:category>
          <w:name w:val="General"/>
          <w:gallery w:val="placeholder"/>
        </w:category>
        <w:types>
          <w:type w:val="bbPlcHdr"/>
        </w:types>
        <w:behaviors>
          <w:behavior w:val="content"/>
        </w:behaviors>
        <w:guid w:val="{D0417A7F-0A28-4BB5-9D56-2B8CF0943B38}"/>
      </w:docPartPr>
      <w:docPartBody>
        <w:p w:rsidR="00000000" w:rsidRDefault="00000000">
          <w:pPr>
            <w:pStyle w:val="D864FA6823EB4C28AC61735481E8CE0A"/>
          </w:pPr>
          <w:r w:rsidRPr="576062CF">
            <w:t>Abstract</w:t>
          </w:r>
        </w:p>
      </w:docPartBody>
    </w:docPart>
    <w:docPart>
      <w:docPartPr>
        <w:name w:val="E15070FC8C454CA48A0569B07232AE47"/>
        <w:category>
          <w:name w:val="General"/>
          <w:gallery w:val="placeholder"/>
        </w:category>
        <w:types>
          <w:type w:val="bbPlcHdr"/>
        </w:types>
        <w:behaviors>
          <w:behavior w:val="content"/>
        </w:behaviors>
        <w:guid w:val="{92F2E9F4-9ADF-4EB9-959F-76397D94D307}"/>
      </w:docPartPr>
      <w:docPartBody>
        <w:p w:rsidR="00000000" w:rsidRDefault="00000000">
          <w:pPr>
            <w:pStyle w:val="E15070FC8C454CA48A0569B07232AE47"/>
          </w:pPr>
          <w:r w:rsidRPr="576062CF">
            <w:t>Paper Tit</w:t>
          </w:r>
          <w:r>
            <w:t>le in Bold at the Top of Page 2</w:t>
          </w:r>
        </w:p>
      </w:docPartBody>
    </w:docPart>
    <w:docPart>
      <w:docPartPr>
        <w:name w:val="71E84E26A57142AE9F166086381D17E9"/>
        <w:category>
          <w:name w:val="General"/>
          <w:gallery w:val="placeholder"/>
        </w:category>
        <w:types>
          <w:type w:val="bbPlcHdr"/>
        </w:types>
        <w:behaviors>
          <w:behavior w:val="content"/>
        </w:behaviors>
        <w:guid w:val="{C0FCD897-615C-4CCE-A943-11E5A23E41D6}"/>
      </w:docPartPr>
      <w:docPartBody>
        <w:p w:rsidR="00000000" w:rsidRDefault="00000000">
          <w:pPr>
            <w:pStyle w:val="71E84E26A57142AE9F166086381D17E9"/>
          </w:pPr>
          <w:r>
            <w:t xml:space="preserve">Begin your paper with the paper title at the top of the first page of text. Your title acts as a default Level 1 heading; therefore, it is centered and in bold. Don’t use “Introduction” </w:t>
          </w:r>
          <w:r>
            <w:t>as your heading as it’s assumed the introduction text will be at the beginning of your paper. The body uses a half-inch first line indent and should be double-spaced. APA style provides for up to five heading levels, shown in the paragraphs that follow.</w:t>
          </w:r>
        </w:p>
      </w:docPartBody>
    </w:docPart>
    <w:docPart>
      <w:docPartPr>
        <w:name w:val="6C5515398BE84E8683ADE8285D3D8720"/>
        <w:category>
          <w:name w:val="General"/>
          <w:gallery w:val="placeholder"/>
        </w:category>
        <w:types>
          <w:type w:val="bbPlcHdr"/>
        </w:types>
        <w:behaviors>
          <w:behavior w:val="content"/>
        </w:behaviors>
        <w:guid w:val="{DC539D05-5CA2-484A-B2C7-D75046FC918B}"/>
      </w:docPartPr>
      <w:docPartBody>
        <w:p w:rsidR="00000000" w:rsidRDefault="00000000">
          <w:pPr>
            <w:pStyle w:val="6C5515398BE84E8683ADE8285D3D8720"/>
          </w:pPr>
          <w:r w:rsidRPr="007D4A2B">
            <w:rPr>
              <w:rStyle w:val="Heading1Char"/>
              <w:i/>
              <w:iCs/>
            </w:rPr>
            <w:t>Le</w:t>
          </w:r>
          <w:r w:rsidRPr="007D4A2B">
            <w:rPr>
              <w:rStyle w:val="Heading1Char"/>
              <w:i/>
              <w:iCs/>
            </w:rPr>
            <w:t>vel 1 Heading</w:t>
          </w:r>
        </w:p>
      </w:docPartBody>
    </w:docPart>
    <w:docPart>
      <w:docPartPr>
        <w:name w:val="F1CC458ECBD449ACB6013825B85A4E58"/>
        <w:category>
          <w:name w:val="General"/>
          <w:gallery w:val="placeholder"/>
        </w:category>
        <w:types>
          <w:type w:val="bbPlcHdr"/>
        </w:types>
        <w:behaviors>
          <w:behavior w:val="content"/>
        </w:behaviors>
        <w:guid w:val="{F4FF17AD-08C5-421A-BBF7-374E5DD7DD90}"/>
      </w:docPartPr>
      <w:docPartBody>
        <w:p w:rsidR="00000000" w:rsidRDefault="00000000">
          <w:pPr>
            <w:pStyle w:val="F1CC458ECBD449ACB6013825B85A4E58"/>
          </w:pPr>
          <w:r>
            <w:t>Heading levels 1-3 get their own paragraph, as shown. Headings 4 and 5 are run-in headings used at the beginning of the paragraph. Include a period at the end of a run-in heading. Double-space all text, including headings. Use descriptive hea</w:t>
          </w:r>
          <w:r>
            <w:t>dings to help readers identify sections of your paper.</w:t>
          </w:r>
        </w:p>
      </w:docPartBody>
    </w:docPart>
    <w:docPart>
      <w:docPartPr>
        <w:name w:val="C0A4261459DF44C5A03AAEE5EA2FF457"/>
        <w:category>
          <w:name w:val="General"/>
          <w:gallery w:val="placeholder"/>
        </w:category>
        <w:types>
          <w:type w:val="bbPlcHdr"/>
        </w:types>
        <w:behaviors>
          <w:behavior w:val="content"/>
        </w:behaviors>
        <w:guid w:val="{DE672A6F-0D13-424C-89EE-0272EFE4E3F3}"/>
      </w:docPartPr>
      <w:docPartBody>
        <w:p w:rsidR="00000000" w:rsidRDefault="00000000">
          <w:pPr>
            <w:pStyle w:val="C0A4261459DF44C5A03AAEE5EA2FF457"/>
          </w:pPr>
          <w:r w:rsidRPr="007D4A2B">
            <w:t>Level 2 Heading1</w:t>
          </w:r>
        </w:p>
      </w:docPartBody>
    </w:docPart>
    <w:docPart>
      <w:docPartPr>
        <w:name w:val="E3E4C34E2C45459AA5DFB937EA69CDCC"/>
        <w:category>
          <w:name w:val="General"/>
          <w:gallery w:val="placeholder"/>
        </w:category>
        <w:types>
          <w:type w:val="bbPlcHdr"/>
        </w:types>
        <w:behaviors>
          <w:behavior w:val="content"/>
        </w:behaviors>
        <w:guid w:val="{57A468DB-9E18-4296-B338-42E865026FF0}"/>
      </w:docPartPr>
      <w:docPartBody>
        <w:p w:rsidR="00000000" w:rsidRDefault="00000000">
          <w:pPr>
            <w:pStyle w:val="E3E4C34E2C45459AA5DFB937EA69CDCC"/>
          </w:pPr>
          <w:r>
            <w:t xml:space="preserve">To add a table of contents (TOC), apply the appropriate heading style to just the heading text at the start of a paragraph and it will show up in your TOC. To do this, select the text </w:t>
          </w:r>
          <w:r>
            <w:t xml:space="preserve">for your heading. Then, on the </w:t>
          </w:r>
          <w:r w:rsidRPr="00500997">
            <w:rPr>
              <w:rStyle w:val="Strong"/>
            </w:rPr>
            <w:t>Home</w:t>
          </w:r>
          <w:r>
            <w:t xml:space="preserve"> tab, in the </w:t>
          </w:r>
          <w:r w:rsidRPr="00500997">
            <w:rPr>
              <w:rStyle w:val="Strong"/>
            </w:rPr>
            <w:t>Styles</w:t>
          </w:r>
          <w:r>
            <w:t xml:space="preserve"> gallery, click the style you need.</w:t>
          </w:r>
        </w:p>
      </w:docPartBody>
    </w:docPart>
    <w:docPart>
      <w:docPartPr>
        <w:name w:val="E6E4CE018F8148EC8BB185AFBBC0C55E"/>
        <w:category>
          <w:name w:val="General"/>
          <w:gallery w:val="placeholder"/>
        </w:category>
        <w:types>
          <w:type w:val="bbPlcHdr"/>
        </w:types>
        <w:behaviors>
          <w:behavior w:val="content"/>
        </w:behaviors>
        <w:guid w:val="{BA8B0149-07C1-48B7-8446-FAD6874FCBEE}"/>
      </w:docPartPr>
      <w:docPartBody>
        <w:p w:rsidR="00000000" w:rsidRDefault="00000000">
          <w:pPr>
            <w:pStyle w:val="E6E4CE018F8148EC8BB185AFBBC0C55E"/>
          </w:pPr>
          <w:r w:rsidRPr="007D4A2B">
            <w:rPr>
              <w:rStyle w:val="Heading3Char"/>
            </w:rPr>
            <w:t>Level 3 Heading</w:t>
          </w:r>
        </w:p>
      </w:docPartBody>
    </w:docPart>
    <w:docPart>
      <w:docPartPr>
        <w:name w:val="728190CAB637493EB6701C45522B3884"/>
        <w:category>
          <w:name w:val="General"/>
          <w:gallery w:val="placeholder"/>
        </w:category>
        <w:types>
          <w:type w:val="bbPlcHdr"/>
        </w:types>
        <w:behaviors>
          <w:behavior w:val="content"/>
        </w:behaviors>
        <w:guid w:val="{332C9F4C-A637-4FC2-9EF8-1975B8E040D6}"/>
      </w:docPartPr>
      <w:docPartBody>
        <w:p w:rsidR="00000000" w:rsidRDefault="00000000">
          <w:pPr>
            <w:pStyle w:val="728190CAB637493EB6701C45522B3884"/>
          </w:pPr>
          <w:r>
            <w:t>If needed, you can include consecutive paragraphs with their own headings, where appropriate. For APA Style formatting, type your own references. To c</w:t>
          </w:r>
          <w:r>
            <w:t>orrectly format a reference page according to APA Style guidelines, see page five.</w:t>
          </w:r>
        </w:p>
      </w:docPartBody>
    </w:docPart>
    <w:docPart>
      <w:docPartPr>
        <w:name w:val="4108F1D71EC6406599354400C6DB27C6"/>
        <w:category>
          <w:name w:val="General"/>
          <w:gallery w:val="placeholder"/>
        </w:category>
        <w:types>
          <w:type w:val="bbPlcHdr"/>
        </w:types>
        <w:behaviors>
          <w:behavior w:val="content"/>
        </w:behaviors>
        <w:guid w:val="{814986D9-0EBF-4F13-ADE7-C9CCB25452CC}"/>
      </w:docPartPr>
      <w:docPartBody>
        <w:p w:rsidR="00000000" w:rsidRDefault="00000000">
          <w:pPr>
            <w:pStyle w:val="4108F1D71EC6406599354400C6DB27C6"/>
          </w:pPr>
          <w:r w:rsidRPr="007D4A2B">
            <w:rPr>
              <w:rStyle w:val="Heading4Char"/>
            </w:rPr>
            <w:t>Level 4 Heading.</w:t>
          </w:r>
        </w:p>
      </w:docPartBody>
    </w:docPart>
    <w:docPart>
      <w:docPartPr>
        <w:name w:val="4E3F8DE508284799B79759CD4390BFEC"/>
        <w:category>
          <w:name w:val="General"/>
          <w:gallery w:val="placeholder"/>
        </w:category>
        <w:types>
          <w:type w:val="bbPlcHdr"/>
        </w:types>
        <w:behaviors>
          <w:behavior w:val="content"/>
        </w:behaviors>
        <w:guid w:val="{8BCF2597-FC5F-4155-B308-2F11C078CF1F}"/>
      </w:docPartPr>
      <w:docPartBody>
        <w:p w:rsidR="00000000" w:rsidRDefault="00000000">
          <w:pPr>
            <w:pStyle w:val="4E3F8DE508284799B79759CD4390BFEC"/>
          </w:pPr>
          <w:r>
            <w:t xml:space="preserve">When using headings, don’t skip levels. If you need a heading 3, 4, or 5 with no text following it before the next heading, add a period at the end of </w:t>
          </w:r>
          <w:r>
            <w:t>the heading and start a new paragraph for your subheading and its text. When citing any quote or text that consists of three or more lines, APA guidelines call for block-quote format:</w:t>
          </w:r>
        </w:p>
      </w:docPartBody>
    </w:docPart>
    <w:docPart>
      <w:docPartPr>
        <w:name w:val="6CE6C2C6F6DF49FAB856FED836747A8C"/>
        <w:category>
          <w:name w:val="General"/>
          <w:gallery w:val="placeholder"/>
        </w:category>
        <w:types>
          <w:type w:val="bbPlcHdr"/>
        </w:types>
        <w:behaviors>
          <w:behavior w:val="content"/>
        </w:behaviors>
        <w:guid w:val="{912BD33C-2093-4AFF-90E9-60760A042518}"/>
      </w:docPartPr>
      <w:docPartBody>
        <w:p w:rsidR="00000000" w:rsidRDefault="00000000">
          <w:pPr>
            <w:pStyle w:val="6CE6C2C6F6DF49FAB856FED836747A8C"/>
          </w:pPr>
          <w:r w:rsidRPr="002C3BE4">
            <w:t xml:space="preserve">Create a new paragraph to begin the block-quote. Double-space each line </w:t>
          </w:r>
          <w:r w:rsidRPr="002C3BE4">
            <w:t>of text, as you have  done with headings, section labels, and paragraphs of paraphrased text. To correctly format a block-quote, indent each line of the text to one-half inch.</w:t>
          </w:r>
          <w:r>
            <w:t xml:space="preserve"> Remember to always cite your </w:t>
          </w:r>
          <w:r w:rsidRPr="002C3BE4">
            <w:t>source (Last Name, Year).</w:t>
          </w:r>
        </w:p>
      </w:docPartBody>
    </w:docPart>
    <w:docPart>
      <w:docPartPr>
        <w:name w:val="B49614CB65404BFFB5564556CC6A0788"/>
        <w:category>
          <w:name w:val="General"/>
          <w:gallery w:val="placeholder"/>
        </w:category>
        <w:types>
          <w:type w:val="bbPlcHdr"/>
        </w:types>
        <w:behaviors>
          <w:behavior w:val="content"/>
        </w:behaviors>
        <w:guid w:val="{1FF2ACAB-8778-4DBD-B865-B172B505E8E8}"/>
      </w:docPartPr>
      <w:docPartBody>
        <w:p w:rsidR="00000000" w:rsidRDefault="00000000">
          <w:pPr>
            <w:pStyle w:val="B49614CB65404BFFB5564556CC6A0788"/>
          </w:pPr>
          <w:r>
            <w:t>Last Name (Year) citation</w:t>
          </w:r>
          <w:r>
            <w:t>s can be used when writing a paper in narrative form. Parenthetical citations are also appropriate (Last Name, Year).</w:t>
          </w:r>
        </w:p>
      </w:docPartBody>
    </w:docPart>
    <w:docPart>
      <w:docPartPr>
        <w:name w:val="77FC5613200048348942661615ACD4A4"/>
        <w:category>
          <w:name w:val="General"/>
          <w:gallery w:val="placeholder"/>
        </w:category>
        <w:types>
          <w:type w:val="bbPlcHdr"/>
        </w:types>
        <w:behaviors>
          <w:behavior w:val="content"/>
        </w:behaviors>
        <w:guid w:val="{0231B050-D997-443F-B0C4-99274541B17A}"/>
      </w:docPartPr>
      <w:docPartBody>
        <w:p w:rsidR="00000000" w:rsidRDefault="00000000">
          <w:pPr>
            <w:pStyle w:val="77FC5613200048348942661615ACD4A4"/>
          </w:pPr>
          <w:r w:rsidRPr="007D4A2B">
            <w:rPr>
              <w:rStyle w:val="Heading5Char"/>
            </w:rPr>
            <w:t>Level 5 Heading.</w:t>
          </w:r>
        </w:p>
      </w:docPartBody>
    </w:docPart>
    <w:docPart>
      <w:docPartPr>
        <w:name w:val="7EF152C421C54FC880D75B132345B8AF"/>
        <w:category>
          <w:name w:val="General"/>
          <w:gallery w:val="placeholder"/>
        </w:category>
        <w:types>
          <w:type w:val="bbPlcHdr"/>
        </w:types>
        <w:behaviors>
          <w:behavior w:val="content"/>
        </w:behaviors>
        <w:guid w:val="{B9097A51-76E1-4BDE-8F8E-3304CCE90AFD}"/>
      </w:docPartPr>
      <w:docPartBody>
        <w:p w:rsidR="00000000" w:rsidRDefault="00000000">
          <w:pPr>
            <w:pStyle w:val="7EF152C421C54FC880D75B132345B8AF"/>
          </w:pPr>
          <w:r>
            <w:t xml:space="preserve">Like all sections of your paper, references start on their own page, like the page that follows this one. All </w:t>
          </w:r>
          <w:r>
            <w:t>in-text citations should also be included your references.</w:t>
          </w:r>
        </w:p>
      </w:docPartBody>
    </w:docPart>
    <w:docPart>
      <w:docPartPr>
        <w:name w:val="48E97368B1A344F38946D7E44738FA67"/>
        <w:category>
          <w:name w:val="General"/>
          <w:gallery w:val="placeholder"/>
        </w:category>
        <w:types>
          <w:type w:val="bbPlcHdr"/>
        </w:types>
        <w:behaviors>
          <w:behavior w:val="content"/>
        </w:behaviors>
        <w:guid w:val="{6FE90150-7A84-47F1-8270-49964C09C343}"/>
      </w:docPartPr>
      <w:docPartBody>
        <w:p w:rsidR="00000000" w:rsidRDefault="00000000">
          <w:pPr>
            <w:pStyle w:val="48E97368B1A344F38946D7E44738FA67"/>
          </w:pPr>
          <w:r w:rsidRPr="576062CF">
            <w:t>References</w:t>
          </w:r>
        </w:p>
      </w:docPartBody>
    </w:docPart>
    <w:docPart>
      <w:docPartPr>
        <w:name w:val="31D8016EAF13447CA99227550AF71AAD"/>
        <w:category>
          <w:name w:val="General"/>
          <w:gallery w:val="placeholder"/>
        </w:category>
        <w:types>
          <w:type w:val="bbPlcHdr"/>
        </w:types>
        <w:behaviors>
          <w:behavior w:val="content"/>
        </w:behaviors>
        <w:guid w:val="{DDD7E9AD-DDB7-4B52-A768-5A37266BA6FF}"/>
      </w:docPartPr>
      <w:docPartBody>
        <w:p w:rsidR="00000000" w:rsidRDefault="00000000">
          <w:pPr>
            <w:pStyle w:val="31D8016EAF13447CA99227550AF71AAD"/>
          </w:pPr>
          <w:r>
            <w:t>Last Name, A. B. (Year). Article Title.</w:t>
          </w:r>
        </w:p>
      </w:docPartBody>
    </w:docPart>
    <w:docPart>
      <w:docPartPr>
        <w:name w:val="CEFE3CDB87AD468E99BF333A4559949E"/>
        <w:category>
          <w:name w:val="General"/>
          <w:gallery w:val="placeholder"/>
        </w:category>
        <w:types>
          <w:type w:val="bbPlcHdr"/>
        </w:types>
        <w:behaviors>
          <w:behavior w:val="content"/>
        </w:behaviors>
        <w:guid w:val="{8CE64BBC-8F55-4232-A1D4-8E513BDCC570}"/>
      </w:docPartPr>
      <w:docPartBody>
        <w:p w:rsidR="00000000" w:rsidRDefault="00000000">
          <w:pPr>
            <w:pStyle w:val="CEFE3CDB87AD468E99BF333A4559949E"/>
          </w:pPr>
          <w:r w:rsidRPr="00530EF3">
            <w:rPr>
              <w:rStyle w:val="Emphasis"/>
            </w:rPr>
            <w:t>Journal Title</w:t>
          </w:r>
        </w:p>
      </w:docPartBody>
    </w:docPart>
    <w:docPart>
      <w:docPartPr>
        <w:name w:val="61766995BBCA4EFF98D41293E2ED1306"/>
        <w:category>
          <w:name w:val="General"/>
          <w:gallery w:val="placeholder"/>
        </w:category>
        <w:types>
          <w:type w:val="bbPlcHdr"/>
        </w:types>
        <w:behaviors>
          <w:behavior w:val="content"/>
        </w:behaviors>
        <w:guid w:val="{B879AF8F-B922-499E-A6AF-9579C60A289D}"/>
      </w:docPartPr>
      <w:docPartBody>
        <w:p w:rsidR="00000000" w:rsidRDefault="00000000">
          <w:pPr>
            <w:pStyle w:val="61766995BBCA4EFF98D41293E2ED1306"/>
          </w:pPr>
          <w:r w:rsidRPr="00530EF3">
            <w:t xml:space="preserve">, Pages #-#. </w:t>
          </w:r>
          <w:r w:rsidRPr="00530EF3">
            <w:t>URL.</w:t>
          </w:r>
        </w:p>
      </w:docPartBody>
    </w:docPart>
    <w:docPart>
      <w:docPartPr>
        <w:name w:val="F462060D62DB43E59E7DF9960BB7007F"/>
        <w:category>
          <w:name w:val="General"/>
          <w:gallery w:val="placeholder"/>
        </w:category>
        <w:types>
          <w:type w:val="bbPlcHdr"/>
        </w:types>
        <w:behaviors>
          <w:behavior w:val="content"/>
        </w:behaviors>
        <w:guid w:val="{B752F4CF-F210-45D2-95D9-6E064E0F3ACE}"/>
      </w:docPartPr>
      <w:docPartBody>
        <w:p w:rsidR="00000000" w:rsidRDefault="00000000">
          <w:pPr>
            <w:pStyle w:val="F462060D62DB43E59E7DF9960BB7007F"/>
          </w:pPr>
          <w:r w:rsidRPr="72E609EB">
            <w:rPr>
              <w:color w:val="4472C4" w:themeColor="accent1"/>
              <w:u w:val="single"/>
            </w:rPr>
            <w:t>URL</w:t>
          </w:r>
          <w:r>
            <w:t>.</w:t>
          </w:r>
        </w:p>
      </w:docPartBody>
    </w:docPart>
    <w:docPart>
      <w:docPartPr>
        <w:name w:val="53FA414383A641C493121CA0FE1BD733"/>
        <w:category>
          <w:name w:val="General"/>
          <w:gallery w:val="placeholder"/>
        </w:category>
        <w:types>
          <w:type w:val="bbPlcHdr"/>
        </w:types>
        <w:behaviors>
          <w:behavior w:val="content"/>
        </w:behaviors>
        <w:guid w:val="{77257D0B-CE3A-464B-A4D8-E3FCEA30F773}"/>
      </w:docPartPr>
      <w:docPartBody>
        <w:p w:rsidR="00000000" w:rsidRDefault="00000000">
          <w:pPr>
            <w:pStyle w:val="53FA414383A641C493121CA0FE1BD733"/>
          </w:pPr>
          <w:r w:rsidRPr="00530EF3">
            <w:t>Last Name, C. D. (Year).</w:t>
          </w:r>
        </w:p>
      </w:docPartBody>
    </w:docPart>
    <w:docPart>
      <w:docPartPr>
        <w:name w:val="8472F6E700E54E51A818CDBA676E9569"/>
        <w:category>
          <w:name w:val="General"/>
          <w:gallery w:val="placeholder"/>
        </w:category>
        <w:types>
          <w:type w:val="bbPlcHdr"/>
        </w:types>
        <w:behaviors>
          <w:behavior w:val="content"/>
        </w:behaviors>
        <w:guid w:val="{D9E54B5A-D331-482C-A981-50EAB575354E}"/>
      </w:docPartPr>
      <w:docPartBody>
        <w:p w:rsidR="00000000" w:rsidRDefault="00000000">
          <w:pPr>
            <w:pStyle w:val="8472F6E700E54E51A818CDBA676E9569"/>
          </w:pPr>
          <w:r w:rsidRPr="00530EF3">
            <w:rPr>
              <w:rStyle w:val="Emphasis"/>
            </w:rPr>
            <w:t>Book Title</w:t>
          </w:r>
        </w:p>
      </w:docPartBody>
    </w:docPart>
    <w:docPart>
      <w:docPartPr>
        <w:name w:val="FE6C2B6AC5A24E7A8CBDF0774003061A"/>
        <w:category>
          <w:name w:val="General"/>
          <w:gallery w:val="placeholder"/>
        </w:category>
        <w:types>
          <w:type w:val="bbPlcHdr"/>
        </w:types>
        <w:behaviors>
          <w:behavior w:val="content"/>
        </w:behaviors>
        <w:guid w:val="{9FDC2BCB-0749-4E91-82BC-AA03641F0CD2}"/>
      </w:docPartPr>
      <w:docPartBody>
        <w:p w:rsidR="00000000" w:rsidRDefault="00000000">
          <w:pPr>
            <w:pStyle w:val="FE6C2B6AC5A24E7A8CBDF0774003061A"/>
          </w:pPr>
          <w:r w:rsidRPr="72E609EB">
            <w:rPr>
              <w:color w:val="4472C4" w:themeColor="accent1"/>
              <w:u w:val="single"/>
            </w:rPr>
            <w:t>URL</w:t>
          </w:r>
          <w:r>
            <w:t>.</w:t>
          </w:r>
        </w:p>
      </w:docPartBody>
    </w:docPart>
    <w:docPart>
      <w:docPartPr>
        <w:name w:val="51C3CD7BDE704187875CB748CCC05640"/>
        <w:category>
          <w:name w:val="General"/>
          <w:gallery w:val="placeholder"/>
        </w:category>
        <w:types>
          <w:type w:val="bbPlcHdr"/>
        </w:types>
        <w:behaviors>
          <w:behavior w:val="content"/>
        </w:behaviors>
        <w:guid w:val="{303956BE-DAD3-41ED-9CB4-7921CF533AD8}"/>
      </w:docPartPr>
      <w:docPartBody>
        <w:p w:rsidR="00000000" w:rsidRDefault="00000000">
          <w:pPr>
            <w:pStyle w:val="51C3CD7BDE704187875CB748CCC05640"/>
          </w:pPr>
          <w:r>
            <w:t>Last Name, D. E., Last Name, F. G. (Year).</w:t>
          </w:r>
        </w:p>
      </w:docPartBody>
    </w:docPart>
    <w:docPart>
      <w:docPartPr>
        <w:name w:val="F4824B0779F442E99F8E42743AB11986"/>
        <w:category>
          <w:name w:val="General"/>
          <w:gallery w:val="placeholder"/>
        </w:category>
        <w:types>
          <w:type w:val="bbPlcHdr"/>
        </w:types>
        <w:behaviors>
          <w:behavior w:val="content"/>
        </w:behaviors>
        <w:guid w:val="{A79A5E5E-1C0E-40D4-96E4-72488D68A39E}"/>
      </w:docPartPr>
      <w:docPartBody>
        <w:p w:rsidR="00000000" w:rsidRDefault="00000000">
          <w:pPr>
            <w:pStyle w:val="F4824B0779F442E99F8E42743AB11986"/>
          </w:pPr>
          <w:r w:rsidRPr="00530EF3">
            <w:rPr>
              <w:rStyle w:val="Emphasis"/>
            </w:rPr>
            <w:t>Report Title</w:t>
          </w:r>
        </w:p>
      </w:docPartBody>
    </w:docPart>
    <w:docPart>
      <w:docPartPr>
        <w:name w:val="50C48DE71D2F46818831484AAC94C992"/>
        <w:category>
          <w:name w:val="General"/>
          <w:gallery w:val="placeholder"/>
        </w:category>
        <w:types>
          <w:type w:val="bbPlcHdr"/>
        </w:types>
        <w:behaviors>
          <w:behavior w:val="content"/>
        </w:behaviors>
        <w:guid w:val="{F1A7372C-F2AD-4848-BB7C-7DC014F3FD8C}"/>
      </w:docPartPr>
      <w:docPartBody>
        <w:p w:rsidR="00000000" w:rsidRDefault="00000000">
          <w:pPr>
            <w:pStyle w:val="50C48DE71D2F46818831484AAC94C992"/>
          </w:pPr>
          <w:r w:rsidRPr="72E609EB">
            <w:rPr>
              <w:color w:val="4472C4" w:themeColor="accent1"/>
              <w:u w:val="single"/>
            </w:rPr>
            <w:t>URL</w:t>
          </w:r>
          <w:r>
            <w:t>.</w:t>
          </w:r>
        </w:p>
      </w:docPartBody>
    </w:docPart>
    <w:docPart>
      <w:docPartPr>
        <w:name w:val="EC2EB71E46054913B2AC935C96C85068"/>
        <w:category>
          <w:name w:val="General"/>
          <w:gallery w:val="placeholder"/>
        </w:category>
        <w:types>
          <w:type w:val="bbPlcHdr"/>
        </w:types>
        <w:behaviors>
          <w:behavior w:val="content"/>
        </w:behaviors>
        <w:guid w:val="{6BBF63A0-B6AE-4CE9-96D2-2583C46E48C5}"/>
      </w:docPartPr>
      <w:docPartBody>
        <w:p w:rsidR="00000000" w:rsidRDefault="00000000">
          <w:pPr>
            <w:pStyle w:val="EC2EB71E46054913B2AC935C96C85068"/>
          </w:pPr>
          <w:r>
            <w:t>Last Name, H. I. (Year, Month Day). Article Title/Headline.</w:t>
          </w:r>
        </w:p>
      </w:docPartBody>
    </w:docPart>
    <w:docPart>
      <w:docPartPr>
        <w:name w:val="02E5D52AAB0E481AAB12EDAA405F7242"/>
        <w:category>
          <w:name w:val="General"/>
          <w:gallery w:val="placeholder"/>
        </w:category>
        <w:types>
          <w:type w:val="bbPlcHdr"/>
        </w:types>
        <w:behaviors>
          <w:behavior w:val="content"/>
        </w:behaviors>
        <w:guid w:val="{0F2D2CC6-851E-454E-8667-92E9AA5A0E90}"/>
      </w:docPartPr>
      <w:docPartBody>
        <w:p w:rsidR="00000000" w:rsidRDefault="00000000">
          <w:pPr>
            <w:pStyle w:val="02E5D52AAB0E481AAB12EDAA405F7242"/>
          </w:pPr>
          <w:r w:rsidRPr="00530EF3">
            <w:rPr>
              <w:rStyle w:val="Emphasis"/>
            </w:rPr>
            <w:t>Periodical.</w:t>
          </w:r>
        </w:p>
      </w:docPartBody>
    </w:docPart>
    <w:docPart>
      <w:docPartPr>
        <w:name w:val="66C64E596081455BAF886575F7B29A03"/>
        <w:category>
          <w:name w:val="General"/>
          <w:gallery w:val="placeholder"/>
        </w:category>
        <w:types>
          <w:type w:val="bbPlcHdr"/>
        </w:types>
        <w:behaviors>
          <w:behavior w:val="content"/>
        </w:behaviors>
        <w:guid w:val="{09283C6A-453D-4C94-A959-89A2C72A68B0}"/>
      </w:docPartPr>
      <w:docPartBody>
        <w:p w:rsidR="00000000" w:rsidRDefault="00000000">
          <w:pPr>
            <w:pStyle w:val="66C64E596081455BAF886575F7B29A03"/>
          </w:pPr>
          <w:r>
            <w:t>Organization Name.</w:t>
          </w:r>
          <w:r>
            <w:t xml:space="preserve"> (Year, Month Day).</w:t>
          </w:r>
        </w:p>
      </w:docPartBody>
    </w:docPart>
    <w:docPart>
      <w:docPartPr>
        <w:name w:val="B944370C5050443293887D6D78A82674"/>
        <w:category>
          <w:name w:val="General"/>
          <w:gallery w:val="placeholder"/>
        </w:category>
        <w:types>
          <w:type w:val="bbPlcHdr"/>
        </w:types>
        <w:behaviors>
          <w:behavior w:val="content"/>
        </w:behaviors>
        <w:guid w:val="{8AD73455-2FE3-4D6F-8419-A404DB355BEA}"/>
      </w:docPartPr>
      <w:docPartBody>
        <w:p w:rsidR="00000000" w:rsidRDefault="00000000">
          <w:pPr>
            <w:pStyle w:val="B944370C5050443293887D6D78A82674"/>
          </w:pPr>
          <w:r w:rsidRPr="00530EF3">
            <w:rPr>
              <w:rStyle w:val="Emphasis"/>
            </w:rPr>
            <w:t>Webpage Title.</w:t>
          </w:r>
        </w:p>
      </w:docPartBody>
    </w:docPart>
    <w:docPart>
      <w:docPartPr>
        <w:name w:val="DAE50AB2EAEC41919D8223882D2AEAEE"/>
        <w:category>
          <w:name w:val="General"/>
          <w:gallery w:val="placeholder"/>
        </w:category>
        <w:types>
          <w:type w:val="bbPlcHdr"/>
        </w:types>
        <w:behaviors>
          <w:behavior w:val="content"/>
        </w:behaviors>
        <w:guid w:val="{4A12934D-E9A3-47AE-BD86-D6FAC3AADCB5}"/>
      </w:docPartPr>
      <w:docPartBody>
        <w:p w:rsidR="00000000" w:rsidRDefault="00000000">
          <w:pPr>
            <w:pStyle w:val="DAE50AB2EAEC41919D8223882D2AEAEE"/>
          </w:pPr>
          <w:r w:rsidRPr="72E609EB">
            <w:rPr>
              <w:color w:val="4472C4" w:themeColor="accent1"/>
              <w:u w:val="single"/>
            </w:rPr>
            <w:t>URL</w:t>
          </w:r>
          <w:r>
            <w:t>.</w:t>
          </w:r>
        </w:p>
      </w:docPartBody>
    </w:docPart>
    <w:docPart>
      <w:docPartPr>
        <w:name w:val="77C7AA9752C243C2B1B7151D5D72EBFE"/>
        <w:category>
          <w:name w:val="General"/>
          <w:gallery w:val="placeholder"/>
        </w:category>
        <w:types>
          <w:type w:val="bbPlcHdr"/>
        </w:types>
        <w:behaviors>
          <w:behavior w:val="content"/>
        </w:behaviors>
        <w:guid w:val="{6C5E74CE-34E9-4F4E-A294-F4096D333BC4}"/>
      </w:docPartPr>
      <w:docPartBody>
        <w:p w:rsidR="00000000" w:rsidRDefault="00000000">
          <w:pPr>
            <w:pStyle w:val="77C7AA9752C243C2B1B7151D5D72EBFE"/>
          </w:pPr>
          <w:r>
            <w:t>Footnotes</w:t>
          </w:r>
        </w:p>
      </w:docPartBody>
    </w:docPart>
    <w:docPart>
      <w:docPartPr>
        <w:name w:val="92CFD487F6C74C35BF75547AAC643CC9"/>
        <w:category>
          <w:name w:val="General"/>
          <w:gallery w:val="placeholder"/>
        </w:category>
        <w:types>
          <w:type w:val="bbPlcHdr"/>
        </w:types>
        <w:behaviors>
          <w:behavior w:val="content"/>
        </w:behaviors>
        <w:guid w:val="{B35651B9-F5BB-42BB-AC0B-B6FA4EBCF9DB}"/>
      </w:docPartPr>
      <w:docPartBody>
        <w:p w:rsidR="00000000" w:rsidRDefault="00000000">
          <w:pPr>
            <w:pStyle w:val="92CFD487F6C74C35BF75547AAC643CC9"/>
          </w:pPr>
          <w:r w:rsidRPr="72E609EB">
            <w:rPr>
              <w:vertAlign w:val="superscript"/>
            </w:rPr>
            <w:t>1</w:t>
          </w:r>
          <w:r>
            <w:t xml:space="preserve">For APA reports, add footnotes manually on their own page following references. </w:t>
          </w:r>
          <w:r w:rsidRPr="72E609EB">
            <w:rPr>
              <w:u w:val="single"/>
            </w:rPr>
            <w:t>Do not use the</w:t>
          </w:r>
          <w:r w:rsidRPr="72E609EB">
            <w:rPr>
              <w:b/>
              <w:bCs/>
              <w:u w:val="single"/>
            </w:rPr>
            <w:t xml:space="preserve"> Insert</w:t>
          </w:r>
          <w:r w:rsidRPr="72E609EB">
            <w:rPr>
              <w:u w:val="single"/>
            </w:rPr>
            <w:t xml:space="preserve"> </w:t>
          </w:r>
          <w:r w:rsidRPr="72E609EB">
            <w:rPr>
              <w:b/>
              <w:bCs/>
              <w:u w:val="single"/>
            </w:rPr>
            <w:t>Footnotes</w:t>
          </w:r>
          <w:r w:rsidRPr="72E609EB">
            <w:rPr>
              <w:u w:val="single"/>
            </w:rPr>
            <w:t xml:space="preserve"> method on the </w:t>
          </w:r>
          <w:r w:rsidRPr="72E609EB">
            <w:rPr>
              <w:b/>
              <w:bCs/>
              <w:u w:val="single"/>
            </w:rPr>
            <w:t>References</w:t>
          </w:r>
          <w:r w:rsidRPr="72E609EB">
            <w:rPr>
              <w:u w:val="single"/>
            </w:rPr>
            <w:t xml:space="preserve"> tab as they will not be formatted correctly. </w:t>
          </w:r>
          <w:r>
            <w:t>For APA formatting requirements, it’s easie</w:t>
          </w:r>
          <w:r>
            <w:t xml:space="preserve">r to type your own footnote references and notes. To format a footnote reference, select the number and then, on the </w:t>
          </w:r>
          <w:r w:rsidRPr="72E609EB">
            <w:rPr>
              <w:b/>
              <w:bCs/>
            </w:rPr>
            <w:t>Home</w:t>
          </w:r>
          <w:r>
            <w:t xml:space="preserve"> tab, in the </w:t>
          </w:r>
          <w:r w:rsidRPr="72E609EB">
            <w:rPr>
              <w:b/>
              <w:bCs/>
            </w:rPr>
            <w:t>Styles</w:t>
          </w:r>
          <w:r>
            <w:t xml:space="preserve"> gallery, click </w:t>
          </w:r>
          <w:r w:rsidRPr="72E609EB">
            <w:rPr>
              <w:b/>
              <w:bCs/>
            </w:rPr>
            <w:t>Footnote Reference</w:t>
          </w:r>
          <w:r>
            <w:t xml:space="preserve">. The body of a footnote, such as this example, uses the </w:t>
          </w:r>
          <w:r w:rsidRPr="72E609EB">
            <w:rPr>
              <w:b/>
              <w:bCs/>
            </w:rPr>
            <w:t>Normal</w:t>
          </w:r>
          <w:r>
            <w:t xml:space="preserve"> text style. If you</w:t>
          </w:r>
          <w:r>
            <w:t xml:space="preserve"> delete this sample footnote, don’t forget to delete its in-text reference at the end of the sample Heading 2 paragraph on the first page of body content in this template.</w:t>
          </w:r>
        </w:p>
      </w:docPartBody>
    </w:docPart>
    <w:docPart>
      <w:docPartPr>
        <w:name w:val="E5325AF5C7DB4177A8603F1BA94F593C"/>
        <w:category>
          <w:name w:val="General"/>
          <w:gallery w:val="placeholder"/>
        </w:category>
        <w:types>
          <w:type w:val="bbPlcHdr"/>
        </w:types>
        <w:behaviors>
          <w:behavior w:val="content"/>
        </w:behaviors>
        <w:guid w:val="{D293F91D-0CB6-4DBE-AE82-FE1A3490FAF9}"/>
      </w:docPartPr>
      <w:docPartBody>
        <w:p w:rsidR="00000000" w:rsidRDefault="00000000">
          <w:pPr>
            <w:pStyle w:val="E5325AF5C7DB4177A8603F1BA94F593C"/>
          </w:pPr>
          <w:r w:rsidRPr="576062CF">
            <w:t>Tables</w:t>
          </w:r>
        </w:p>
      </w:docPartBody>
    </w:docPart>
    <w:docPart>
      <w:docPartPr>
        <w:name w:val="64AE8F19554042D6A7B70E4191AFFEF2"/>
        <w:category>
          <w:name w:val="General"/>
          <w:gallery w:val="placeholder"/>
        </w:category>
        <w:types>
          <w:type w:val="bbPlcHdr"/>
        </w:types>
        <w:behaviors>
          <w:behavior w:val="content"/>
        </w:behaviors>
        <w:guid w:val="{047DB7E0-237F-49F9-88F8-2B5CDF40421F}"/>
      </w:docPartPr>
      <w:docPartBody>
        <w:p w:rsidR="00000000" w:rsidRDefault="00000000">
          <w:pPr>
            <w:pStyle w:val="64AE8F19554042D6A7B70E4191AFFEF2"/>
          </w:pPr>
          <w:r>
            <w:t>Table 1</w:t>
          </w:r>
        </w:p>
      </w:docPartBody>
    </w:docPart>
    <w:docPart>
      <w:docPartPr>
        <w:name w:val="1BA3BA02F28342329497EDE90BA8CC63"/>
        <w:category>
          <w:name w:val="General"/>
          <w:gallery w:val="placeholder"/>
        </w:category>
        <w:types>
          <w:type w:val="bbPlcHdr"/>
        </w:types>
        <w:behaviors>
          <w:behavior w:val="content"/>
        </w:behaviors>
        <w:guid w:val="{164031C9-814B-4836-8C6C-3C54403C0EF4}"/>
      </w:docPartPr>
      <w:docPartBody>
        <w:p w:rsidR="00000000" w:rsidRDefault="00000000">
          <w:pPr>
            <w:pStyle w:val="1BA3BA02F28342329497EDE90BA8CC63"/>
          </w:pPr>
          <w:r w:rsidRPr="00530EF3">
            <w:t>Table Title</w:t>
          </w:r>
        </w:p>
      </w:docPartBody>
    </w:docPart>
    <w:docPart>
      <w:docPartPr>
        <w:name w:val="E1BB299E361E419E98C0C12A96092772"/>
        <w:category>
          <w:name w:val="General"/>
          <w:gallery w:val="placeholder"/>
        </w:category>
        <w:types>
          <w:type w:val="bbPlcHdr"/>
        </w:types>
        <w:behaviors>
          <w:behavior w:val="content"/>
        </w:behaviors>
        <w:guid w:val="{D058E23B-28F1-487E-827A-125FFA1B7A74}"/>
      </w:docPartPr>
      <w:docPartBody>
        <w:p w:rsidR="00000000" w:rsidRDefault="00000000">
          <w:pPr>
            <w:pStyle w:val="E1BB299E361E419E98C0C12A96092772"/>
          </w:pPr>
          <w:r w:rsidRPr="576062CF">
            <w:t>Column Head</w:t>
          </w:r>
        </w:p>
      </w:docPartBody>
    </w:docPart>
    <w:docPart>
      <w:docPartPr>
        <w:name w:val="C18CE97CB9724546A7EDA28A2BFD21AC"/>
        <w:category>
          <w:name w:val="General"/>
          <w:gallery w:val="placeholder"/>
        </w:category>
        <w:types>
          <w:type w:val="bbPlcHdr"/>
        </w:types>
        <w:behaviors>
          <w:behavior w:val="content"/>
        </w:behaviors>
        <w:guid w:val="{783F68F0-53A5-4AD5-9B79-7E117F7CBD9D}"/>
      </w:docPartPr>
      <w:docPartBody>
        <w:p w:rsidR="00000000" w:rsidRDefault="00000000">
          <w:pPr>
            <w:pStyle w:val="C18CE97CB9724546A7EDA28A2BFD21AC"/>
          </w:pPr>
          <w:r w:rsidRPr="576062CF">
            <w:t>Column Head</w:t>
          </w:r>
        </w:p>
      </w:docPartBody>
    </w:docPart>
    <w:docPart>
      <w:docPartPr>
        <w:name w:val="8F153917D5464828A75CAB9AB60C8070"/>
        <w:category>
          <w:name w:val="General"/>
          <w:gallery w:val="placeholder"/>
        </w:category>
        <w:types>
          <w:type w:val="bbPlcHdr"/>
        </w:types>
        <w:behaviors>
          <w:behavior w:val="content"/>
        </w:behaviors>
        <w:guid w:val="{51B1639A-5E6D-4F77-BC34-C973BCE0A719}"/>
      </w:docPartPr>
      <w:docPartBody>
        <w:p w:rsidR="00000000" w:rsidRDefault="00000000">
          <w:pPr>
            <w:pStyle w:val="8F153917D5464828A75CAB9AB60C8070"/>
          </w:pPr>
          <w:r w:rsidRPr="576062CF">
            <w:t>Column Head</w:t>
          </w:r>
        </w:p>
      </w:docPartBody>
    </w:docPart>
    <w:docPart>
      <w:docPartPr>
        <w:name w:val="045D52F067B748DEA8EBB8E55140E4E0"/>
        <w:category>
          <w:name w:val="General"/>
          <w:gallery w:val="placeholder"/>
        </w:category>
        <w:types>
          <w:type w:val="bbPlcHdr"/>
        </w:types>
        <w:behaviors>
          <w:behavior w:val="content"/>
        </w:behaviors>
        <w:guid w:val="{F2B29181-4E49-4013-8D22-4A31E7185250}"/>
      </w:docPartPr>
      <w:docPartBody>
        <w:p w:rsidR="00000000" w:rsidRDefault="00000000">
          <w:pPr>
            <w:pStyle w:val="045D52F067B748DEA8EBB8E55140E4E0"/>
          </w:pPr>
          <w:r w:rsidRPr="576062CF">
            <w:t>Column Head</w:t>
          </w:r>
        </w:p>
      </w:docPartBody>
    </w:docPart>
    <w:docPart>
      <w:docPartPr>
        <w:name w:val="2F89067851BB4BA18B6EF7F6A25AB91D"/>
        <w:category>
          <w:name w:val="General"/>
          <w:gallery w:val="placeholder"/>
        </w:category>
        <w:types>
          <w:type w:val="bbPlcHdr"/>
        </w:types>
        <w:behaviors>
          <w:behavior w:val="content"/>
        </w:behaviors>
        <w:guid w:val="{0D7DCB64-E9A8-42E8-8FFA-5D55BE5D21B2}"/>
      </w:docPartPr>
      <w:docPartBody>
        <w:p w:rsidR="00000000" w:rsidRDefault="00000000">
          <w:pPr>
            <w:pStyle w:val="2F89067851BB4BA18B6EF7F6A25AB91D"/>
          </w:pPr>
          <w:r w:rsidRPr="576062CF">
            <w:t>Column He</w:t>
          </w:r>
          <w:r w:rsidRPr="576062CF">
            <w:t>ad</w:t>
          </w:r>
        </w:p>
      </w:docPartBody>
    </w:docPart>
    <w:docPart>
      <w:docPartPr>
        <w:name w:val="2EA4F55756B24CEA92B7BB680F361450"/>
        <w:category>
          <w:name w:val="General"/>
          <w:gallery w:val="placeholder"/>
        </w:category>
        <w:types>
          <w:type w:val="bbPlcHdr"/>
        </w:types>
        <w:behaviors>
          <w:behavior w:val="content"/>
        </w:behaviors>
        <w:guid w:val="{2AD1C744-5F4B-476C-98C8-0AA5877042AF}"/>
      </w:docPartPr>
      <w:docPartBody>
        <w:p w:rsidR="00000000" w:rsidRDefault="00000000">
          <w:pPr>
            <w:pStyle w:val="2EA4F55756B24CEA92B7BB680F361450"/>
          </w:pPr>
          <w:r w:rsidRPr="576062CF">
            <w:t>Row Head</w:t>
          </w:r>
        </w:p>
      </w:docPartBody>
    </w:docPart>
    <w:docPart>
      <w:docPartPr>
        <w:name w:val="5F166C1FE06D492BAD36D6AE2CF758CA"/>
        <w:category>
          <w:name w:val="General"/>
          <w:gallery w:val="placeholder"/>
        </w:category>
        <w:types>
          <w:type w:val="bbPlcHdr"/>
        </w:types>
        <w:behaviors>
          <w:behavior w:val="content"/>
        </w:behaviors>
        <w:guid w:val="{F665241E-3A54-49B9-8896-44F9E1F3F4BE}"/>
      </w:docPartPr>
      <w:docPartBody>
        <w:p w:rsidR="00000000" w:rsidRDefault="00000000">
          <w:pPr>
            <w:pStyle w:val="5F166C1FE06D492BAD36D6AE2CF758CA"/>
          </w:pPr>
          <w:r>
            <w:t>123</w:t>
          </w:r>
        </w:p>
      </w:docPartBody>
    </w:docPart>
    <w:docPart>
      <w:docPartPr>
        <w:name w:val="1FAEDB6B2914463FBF1A3B88E1146A1B"/>
        <w:category>
          <w:name w:val="General"/>
          <w:gallery w:val="placeholder"/>
        </w:category>
        <w:types>
          <w:type w:val="bbPlcHdr"/>
        </w:types>
        <w:behaviors>
          <w:behavior w:val="content"/>
        </w:behaviors>
        <w:guid w:val="{6346A436-F2EE-4747-A861-EC23B24B6A95}"/>
      </w:docPartPr>
      <w:docPartBody>
        <w:p w:rsidR="00000000" w:rsidRDefault="00000000">
          <w:pPr>
            <w:pStyle w:val="1FAEDB6B2914463FBF1A3B88E1146A1B"/>
          </w:pPr>
          <w:r>
            <w:t>123</w:t>
          </w:r>
        </w:p>
      </w:docPartBody>
    </w:docPart>
    <w:docPart>
      <w:docPartPr>
        <w:name w:val="A9FB420916B143B9B8BE7C3F340769F9"/>
        <w:category>
          <w:name w:val="General"/>
          <w:gallery w:val="placeholder"/>
        </w:category>
        <w:types>
          <w:type w:val="bbPlcHdr"/>
        </w:types>
        <w:behaviors>
          <w:behavior w:val="content"/>
        </w:behaviors>
        <w:guid w:val="{4A033247-5E99-4BE7-AB5F-B57F87A8E7DF}"/>
      </w:docPartPr>
      <w:docPartBody>
        <w:p w:rsidR="00000000" w:rsidRDefault="00000000">
          <w:pPr>
            <w:pStyle w:val="A9FB420916B143B9B8BE7C3F340769F9"/>
          </w:pPr>
          <w:r>
            <w:t>123</w:t>
          </w:r>
        </w:p>
      </w:docPartBody>
    </w:docPart>
    <w:docPart>
      <w:docPartPr>
        <w:name w:val="ABDEA59AD6004453A23464B33B572507"/>
        <w:category>
          <w:name w:val="General"/>
          <w:gallery w:val="placeholder"/>
        </w:category>
        <w:types>
          <w:type w:val="bbPlcHdr"/>
        </w:types>
        <w:behaviors>
          <w:behavior w:val="content"/>
        </w:behaviors>
        <w:guid w:val="{FB924E98-C275-4554-ADC6-0CFED8AF5ED1}"/>
      </w:docPartPr>
      <w:docPartBody>
        <w:p w:rsidR="00000000" w:rsidRDefault="00000000">
          <w:pPr>
            <w:pStyle w:val="ABDEA59AD6004453A23464B33B572507"/>
          </w:pPr>
          <w:r>
            <w:t>123</w:t>
          </w:r>
        </w:p>
      </w:docPartBody>
    </w:docPart>
    <w:docPart>
      <w:docPartPr>
        <w:name w:val="78A9368319934418A09D30ADEAE2A6B3"/>
        <w:category>
          <w:name w:val="General"/>
          <w:gallery w:val="placeholder"/>
        </w:category>
        <w:types>
          <w:type w:val="bbPlcHdr"/>
        </w:types>
        <w:behaviors>
          <w:behavior w:val="content"/>
        </w:behaviors>
        <w:guid w:val="{F37E81B5-1ACB-4B46-82B9-AAF820540456}"/>
      </w:docPartPr>
      <w:docPartBody>
        <w:p w:rsidR="00000000" w:rsidRDefault="00000000">
          <w:pPr>
            <w:pStyle w:val="78A9368319934418A09D30ADEAE2A6B3"/>
          </w:pPr>
          <w:r w:rsidRPr="576062CF">
            <w:t>Row Head</w:t>
          </w:r>
        </w:p>
      </w:docPartBody>
    </w:docPart>
    <w:docPart>
      <w:docPartPr>
        <w:name w:val="EDD2EF14A12A474A9E645ACE8BFC2AA2"/>
        <w:category>
          <w:name w:val="General"/>
          <w:gallery w:val="placeholder"/>
        </w:category>
        <w:types>
          <w:type w:val="bbPlcHdr"/>
        </w:types>
        <w:behaviors>
          <w:behavior w:val="content"/>
        </w:behaviors>
        <w:guid w:val="{C5A1F2DD-E3D5-4734-A332-71D2D611A56D}"/>
      </w:docPartPr>
      <w:docPartBody>
        <w:p w:rsidR="00000000" w:rsidRDefault="00000000">
          <w:pPr>
            <w:pStyle w:val="EDD2EF14A12A474A9E645ACE8BFC2AA2"/>
          </w:pPr>
          <w:r>
            <w:t>456</w:t>
          </w:r>
        </w:p>
      </w:docPartBody>
    </w:docPart>
    <w:docPart>
      <w:docPartPr>
        <w:name w:val="84F40CBD689447769C54DA2021E1D6F5"/>
        <w:category>
          <w:name w:val="General"/>
          <w:gallery w:val="placeholder"/>
        </w:category>
        <w:types>
          <w:type w:val="bbPlcHdr"/>
        </w:types>
        <w:behaviors>
          <w:behavior w:val="content"/>
        </w:behaviors>
        <w:guid w:val="{46BFA4AF-1748-496F-8E13-45718AB0DDF4}"/>
      </w:docPartPr>
      <w:docPartBody>
        <w:p w:rsidR="00000000" w:rsidRDefault="00000000">
          <w:pPr>
            <w:pStyle w:val="84F40CBD689447769C54DA2021E1D6F5"/>
          </w:pPr>
          <w:r>
            <w:t>456</w:t>
          </w:r>
        </w:p>
      </w:docPartBody>
    </w:docPart>
    <w:docPart>
      <w:docPartPr>
        <w:name w:val="1043114BFF9C4F4CB62F57EF34212CCE"/>
        <w:category>
          <w:name w:val="General"/>
          <w:gallery w:val="placeholder"/>
        </w:category>
        <w:types>
          <w:type w:val="bbPlcHdr"/>
        </w:types>
        <w:behaviors>
          <w:behavior w:val="content"/>
        </w:behaviors>
        <w:guid w:val="{3B36A77D-817C-4190-A83D-AA33FA786A38}"/>
      </w:docPartPr>
      <w:docPartBody>
        <w:p w:rsidR="00000000" w:rsidRDefault="00000000">
          <w:pPr>
            <w:pStyle w:val="1043114BFF9C4F4CB62F57EF34212CCE"/>
          </w:pPr>
          <w:r>
            <w:t>456</w:t>
          </w:r>
        </w:p>
      </w:docPartBody>
    </w:docPart>
    <w:docPart>
      <w:docPartPr>
        <w:name w:val="70EAFDE92D824A3B967D3769123F7ECE"/>
        <w:category>
          <w:name w:val="General"/>
          <w:gallery w:val="placeholder"/>
        </w:category>
        <w:types>
          <w:type w:val="bbPlcHdr"/>
        </w:types>
        <w:behaviors>
          <w:behavior w:val="content"/>
        </w:behaviors>
        <w:guid w:val="{E0001E77-0A01-4ECF-A6DF-3D70EFC33281}"/>
      </w:docPartPr>
      <w:docPartBody>
        <w:p w:rsidR="00000000" w:rsidRDefault="00000000">
          <w:pPr>
            <w:pStyle w:val="70EAFDE92D824A3B967D3769123F7ECE"/>
          </w:pPr>
          <w:r>
            <w:t>456</w:t>
          </w:r>
        </w:p>
      </w:docPartBody>
    </w:docPart>
    <w:docPart>
      <w:docPartPr>
        <w:name w:val="E4322B1836AF43DF89C48B8A4C345453"/>
        <w:category>
          <w:name w:val="General"/>
          <w:gallery w:val="placeholder"/>
        </w:category>
        <w:types>
          <w:type w:val="bbPlcHdr"/>
        </w:types>
        <w:behaviors>
          <w:behavior w:val="content"/>
        </w:behaviors>
        <w:guid w:val="{29B18500-EEB1-41DF-8A23-F8E96293955E}"/>
      </w:docPartPr>
      <w:docPartBody>
        <w:p w:rsidR="00000000" w:rsidRDefault="00000000">
          <w:pPr>
            <w:pStyle w:val="E4322B1836AF43DF89C48B8A4C345453"/>
          </w:pPr>
          <w:r w:rsidRPr="576062CF">
            <w:t>Row Head</w:t>
          </w:r>
        </w:p>
      </w:docPartBody>
    </w:docPart>
    <w:docPart>
      <w:docPartPr>
        <w:name w:val="24C70F1CD8A44DDEB4A72FCB0331C894"/>
        <w:category>
          <w:name w:val="General"/>
          <w:gallery w:val="placeholder"/>
        </w:category>
        <w:types>
          <w:type w:val="bbPlcHdr"/>
        </w:types>
        <w:behaviors>
          <w:behavior w:val="content"/>
        </w:behaviors>
        <w:guid w:val="{87E7694D-AD2E-4133-9B4C-E70242F03483}"/>
      </w:docPartPr>
      <w:docPartBody>
        <w:p w:rsidR="00000000" w:rsidRDefault="00000000">
          <w:pPr>
            <w:pStyle w:val="24C70F1CD8A44DDEB4A72FCB0331C894"/>
          </w:pPr>
          <w:r>
            <w:t>789</w:t>
          </w:r>
        </w:p>
      </w:docPartBody>
    </w:docPart>
    <w:docPart>
      <w:docPartPr>
        <w:name w:val="8ED5B5265913400ABBFA208B81FB8928"/>
        <w:category>
          <w:name w:val="General"/>
          <w:gallery w:val="placeholder"/>
        </w:category>
        <w:types>
          <w:type w:val="bbPlcHdr"/>
        </w:types>
        <w:behaviors>
          <w:behavior w:val="content"/>
        </w:behaviors>
        <w:guid w:val="{FD56B3AA-5339-40DC-941F-866AFE5276A2}"/>
      </w:docPartPr>
      <w:docPartBody>
        <w:p w:rsidR="00000000" w:rsidRDefault="00000000">
          <w:pPr>
            <w:pStyle w:val="8ED5B5265913400ABBFA208B81FB8928"/>
          </w:pPr>
          <w:r>
            <w:t>789</w:t>
          </w:r>
        </w:p>
      </w:docPartBody>
    </w:docPart>
    <w:docPart>
      <w:docPartPr>
        <w:name w:val="82F78E96803E4EFCA156DE2740891DE0"/>
        <w:category>
          <w:name w:val="General"/>
          <w:gallery w:val="placeholder"/>
        </w:category>
        <w:types>
          <w:type w:val="bbPlcHdr"/>
        </w:types>
        <w:behaviors>
          <w:behavior w:val="content"/>
        </w:behaviors>
        <w:guid w:val="{CC78EBDE-1E1D-4E11-82F2-4D08A55BFC5E}"/>
      </w:docPartPr>
      <w:docPartBody>
        <w:p w:rsidR="00000000" w:rsidRDefault="00000000">
          <w:pPr>
            <w:pStyle w:val="82F78E96803E4EFCA156DE2740891DE0"/>
          </w:pPr>
          <w:r>
            <w:t>789</w:t>
          </w:r>
        </w:p>
      </w:docPartBody>
    </w:docPart>
    <w:docPart>
      <w:docPartPr>
        <w:name w:val="88D6E8E77DC74BE5A56BCC8747F7E406"/>
        <w:category>
          <w:name w:val="General"/>
          <w:gallery w:val="placeholder"/>
        </w:category>
        <w:types>
          <w:type w:val="bbPlcHdr"/>
        </w:types>
        <w:behaviors>
          <w:behavior w:val="content"/>
        </w:behaviors>
        <w:guid w:val="{88E14FF5-B8CE-490D-B9A2-D41053B689F5}"/>
      </w:docPartPr>
      <w:docPartBody>
        <w:p w:rsidR="00000000" w:rsidRDefault="00000000">
          <w:pPr>
            <w:pStyle w:val="88D6E8E77DC74BE5A56BCC8747F7E406"/>
          </w:pPr>
          <w:r>
            <w:t>789</w:t>
          </w:r>
        </w:p>
      </w:docPartBody>
    </w:docPart>
    <w:docPart>
      <w:docPartPr>
        <w:name w:val="8E1F10C1C9AF4F85BF69EFE04475FE57"/>
        <w:category>
          <w:name w:val="General"/>
          <w:gallery w:val="placeholder"/>
        </w:category>
        <w:types>
          <w:type w:val="bbPlcHdr"/>
        </w:types>
        <w:behaviors>
          <w:behavior w:val="content"/>
        </w:behaviors>
        <w:guid w:val="{D759AA1B-2A4D-4D0B-8D50-86637334628C}"/>
      </w:docPartPr>
      <w:docPartBody>
        <w:p w:rsidR="00000000" w:rsidRDefault="00000000">
          <w:pPr>
            <w:pStyle w:val="8E1F10C1C9AF4F85BF69EFE04475FE57"/>
          </w:pPr>
          <w:r w:rsidRPr="576062CF">
            <w:t>Row Head</w:t>
          </w:r>
        </w:p>
      </w:docPartBody>
    </w:docPart>
    <w:docPart>
      <w:docPartPr>
        <w:name w:val="BFA45765A33D418ABEB20541D30F4AFA"/>
        <w:category>
          <w:name w:val="General"/>
          <w:gallery w:val="placeholder"/>
        </w:category>
        <w:types>
          <w:type w:val="bbPlcHdr"/>
        </w:types>
        <w:behaviors>
          <w:behavior w:val="content"/>
        </w:behaviors>
        <w:guid w:val="{DC0F7837-1F06-4AE3-8942-566256BA5FFB}"/>
      </w:docPartPr>
      <w:docPartBody>
        <w:p w:rsidR="00000000" w:rsidRDefault="00000000">
          <w:pPr>
            <w:pStyle w:val="BFA45765A33D418ABEB20541D30F4AFA"/>
          </w:pPr>
          <w:r>
            <w:t>123</w:t>
          </w:r>
        </w:p>
      </w:docPartBody>
    </w:docPart>
    <w:docPart>
      <w:docPartPr>
        <w:name w:val="09F6EF0A038D44C9AFE2B722E9BF37EF"/>
        <w:category>
          <w:name w:val="General"/>
          <w:gallery w:val="placeholder"/>
        </w:category>
        <w:types>
          <w:type w:val="bbPlcHdr"/>
        </w:types>
        <w:behaviors>
          <w:behavior w:val="content"/>
        </w:behaviors>
        <w:guid w:val="{D7A8BD9B-0533-42E1-9C51-DD4D9E566D33}"/>
      </w:docPartPr>
      <w:docPartBody>
        <w:p w:rsidR="00000000" w:rsidRDefault="00000000">
          <w:pPr>
            <w:pStyle w:val="09F6EF0A038D44C9AFE2B722E9BF37EF"/>
          </w:pPr>
          <w:r>
            <w:t>123</w:t>
          </w:r>
        </w:p>
      </w:docPartBody>
    </w:docPart>
    <w:docPart>
      <w:docPartPr>
        <w:name w:val="CB498E2B973E4BA2B2D96E3D1AC81116"/>
        <w:category>
          <w:name w:val="General"/>
          <w:gallery w:val="placeholder"/>
        </w:category>
        <w:types>
          <w:type w:val="bbPlcHdr"/>
        </w:types>
        <w:behaviors>
          <w:behavior w:val="content"/>
        </w:behaviors>
        <w:guid w:val="{3B6A5301-9BE9-4D67-B812-44DA0860F3A3}"/>
      </w:docPartPr>
      <w:docPartBody>
        <w:p w:rsidR="00000000" w:rsidRDefault="00000000">
          <w:pPr>
            <w:pStyle w:val="CB498E2B973E4BA2B2D96E3D1AC81116"/>
          </w:pPr>
          <w:r>
            <w:t>123</w:t>
          </w:r>
        </w:p>
      </w:docPartBody>
    </w:docPart>
    <w:docPart>
      <w:docPartPr>
        <w:name w:val="31EA6CBB7EBE4015BF6B9478E7C5BDB1"/>
        <w:category>
          <w:name w:val="General"/>
          <w:gallery w:val="placeholder"/>
        </w:category>
        <w:types>
          <w:type w:val="bbPlcHdr"/>
        </w:types>
        <w:behaviors>
          <w:behavior w:val="content"/>
        </w:behaviors>
        <w:guid w:val="{958FDA69-B176-4987-993D-691DA19E5F4A}"/>
      </w:docPartPr>
      <w:docPartBody>
        <w:p w:rsidR="00000000" w:rsidRDefault="00000000">
          <w:pPr>
            <w:pStyle w:val="31EA6CBB7EBE4015BF6B9478E7C5BDB1"/>
          </w:pPr>
          <w:r>
            <w:t>123</w:t>
          </w:r>
        </w:p>
      </w:docPartBody>
    </w:docPart>
    <w:docPart>
      <w:docPartPr>
        <w:name w:val="7AAE199407124D69BD221A7C29F0D49D"/>
        <w:category>
          <w:name w:val="General"/>
          <w:gallery w:val="placeholder"/>
        </w:category>
        <w:types>
          <w:type w:val="bbPlcHdr"/>
        </w:types>
        <w:behaviors>
          <w:behavior w:val="content"/>
        </w:behaviors>
        <w:guid w:val="{43484FAD-8038-4CD1-A0E8-F48D362F0D20}"/>
      </w:docPartPr>
      <w:docPartBody>
        <w:p w:rsidR="00000000" w:rsidRDefault="00000000">
          <w:pPr>
            <w:pStyle w:val="7AAE199407124D69BD221A7C29F0D49D"/>
          </w:pPr>
          <w:r w:rsidRPr="576062CF">
            <w:t>Row Head</w:t>
          </w:r>
        </w:p>
      </w:docPartBody>
    </w:docPart>
    <w:docPart>
      <w:docPartPr>
        <w:name w:val="D6FFED97DE0A4EFDA6A0FAECCB90E420"/>
        <w:category>
          <w:name w:val="General"/>
          <w:gallery w:val="placeholder"/>
        </w:category>
        <w:types>
          <w:type w:val="bbPlcHdr"/>
        </w:types>
        <w:behaviors>
          <w:behavior w:val="content"/>
        </w:behaviors>
        <w:guid w:val="{F33B9A90-A91D-4FE4-BFDD-CC5A29A38AF7}"/>
      </w:docPartPr>
      <w:docPartBody>
        <w:p w:rsidR="00000000" w:rsidRDefault="00000000">
          <w:pPr>
            <w:pStyle w:val="D6FFED97DE0A4EFDA6A0FAECCB90E420"/>
          </w:pPr>
          <w:r>
            <w:t>456</w:t>
          </w:r>
        </w:p>
      </w:docPartBody>
    </w:docPart>
    <w:docPart>
      <w:docPartPr>
        <w:name w:val="0095E236A56944B9BD2423DF9F037390"/>
        <w:category>
          <w:name w:val="General"/>
          <w:gallery w:val="placeholder"/>
        </w:category>
        <w:types>
          <w:type w:val="bbPlcHdr"/>
        </w:types>
        <w:behaviors>
          <w:behavior w:val="content"/>
        </w:behaviors>
        <w:guid w:val="{EB3CC7CD-E08B-4FEC-823F-1270CFF81444}"/>
      </w:docPartPr>
      <w:docPartBody>
        <w:p w:rsidR="00000000" w:rsidRDefault="00000000">
          <w:pPr>
            <w:pStyle w:val="0095E236A56944B9BD2423DF9F037390"/>
          </w:pPr>
          <w:r>
            <w:t>456</w:t>
          </w:r>
        </w:p>
      </w:docPartBody>
    </w:docPart>
    <w:docPart>
      <w:docPartPr>
        <w:name w:val="08E3C1769D174D3F8B7AFD0BF97A2E1B"/>
        <w:category>
          <w:name w:val="General"/>
          <w:gallery w:val="placeholder"/>
        </w:category>
        <w:types>
          <w:type w:val="bbPlcHdr"/>
        </w:types>
        <w:behaviors>
          <w:behavior w:val="content"/>
        </w:behaviors>
        <w:guid w:val="{525DA1B4-3C29-48A7-B650-A20967802D65}"/>
      </w:docPartPr>
      <w:docPartBody>
        <w:p w:rsidR="00000000" w:rsidRDefault="00000000">
          <w:pPr>
            <w:pStyle w:val="08E3C1769D174D3F8B7AFD0BF97A2E1B"/>
          </w:pPr>
          <w:r>
            <w:t>456</w:t>
          </w:r>
        </w:p>
      </w:docPartBody>
    </w:docPart>
    <w:docPart>
      <w:docPartPr>
        <w:name w:val="CED51CC577E2457489EF18456C1C9C5A"/>
        <w:category>
          <w:name w:val="General"/>
          <w:gallery w:val="placeholder"/>
        </w:category>
        <w:types>
          <w:type w:val="bbPlcHdr"/>
        </w:types>
        <w:behaviors>
          <w:behavior w:val="content"/>
        </w:behaviors>
        <w:guid w:val="{1C0B6A54-D1BC-4185-9AC0-863A2C65E83C}"/>
      </w:docPartPr>
      <w:docPartBody>
        <w:p w:rsidR="00000000" w:rsidRDefault="00000000">
          <w:pPr>
            <w:pStyle w:val="CED51CC577E2457489EF18456C1C9C5A"/>
          </w:pPr>
          <w:r>
            <w:t>456</w:t>
          </w:r>
        </w:p>
      </w:docPartBody>
    </w:docPart>
    <w:docPart>
      <w:docPartPr>
        <w:name w:val="697C133458B04639963D815767A739AC"/>
        <w:category>
          <w:name w:val="General"/>
          <w:gallery w:val="placeholder"/>
        </w:category>
        <w:types>
          <w:type w:val="bbPlcHdr"/>
        </w:types>
        <w:behaviors>
          <w:behavior w:val="content"/>
        </w:behaviors>
        <w:guid w:val="{A7EC0BB4-391F-451D-9C71-2262AD2196EE}"/>
      </w:docPartPr>
      <w:docPartBody>
        <w:p w:rsidR="00000000" w:rsidRDefault="00000000">
          <w:pPr>
            <w:pStyle w:val="697C133458B04639963D815767A739AC"/>
          </w:pPr>
          <w:r w:rsidRPr="576062CF">
            <w:t>Row Head</w:t>
          </w:r>
        </w:p>
      </w:docPartBody>
    </w:docPart>
    <w:docPart>
      <w:docPartPr>
        <w:name w:val="F2BB4E75FAF9423880C892E46168A22C"/>
        <w:category>
          <w:name w:val="General"/>
          <w:gallery w:val="placeholder"/>
        </w:category>
        <w:types>
          <w:type w:val="bbPlcHdr"/>
        </w:types>
        <w:behaviors>
          <w:behavior w:val="content"/>
        </w:behaviors>
        <w:guid w:val="{2D82B132-F1F3-4BAC-93B1-FCD33AA03B89}"/>
      </w:docPartPr>
      <w:docPartBody>
        <w:p w:rsidR="00000000" w:rsidRDefault="00000000">
          <w:pPr>
            <w:pStyle w:val="F2BB4E75FAF9423880C892E46168A22C"/>
          </w:pPr>
          <w:r>
            <w:t>789</w:t>
          </w:r>
        </w:p>
      </w:docPartBody>
    </w:docPart>
    <w:docPart>
      <w:docPartPr>
        <w:name w:val="29CEC926379C4A08B9D3189F6AC1965A"/>
        <w:category>
          <w:name w:val="General"/>
          <w:gallery w:val="placeholder"/>
        </w:category>
        <w:types>
          <w:type w:val="bbPlcHdr"/>
        </w:types>
        <w:behaviors>
          <w:behavior w:val="content"/>
        </w:behaviors>
        <w:guid w:val="{16CB0B64-4F81-4C84-9CF8-371D9DCAC2D4}"/>
      </w:docPartPr>
      <w:docPartBody>
        <w:p w:rsidR="00000000" w:rsidRDefault="00000000">
          <w:pPr>
            <w:pStyle w:val="29CEC926379C4A08B9D3189F6AC1965A"/>
          </w:pPr>
          <w:r>
            <w:t>789</w:t>
          </w:r>
        </w:p>
      </w:docPartBody>
    </w:docPart>
    <w:docPart>
      <w:docPartPr>
        <w:name w:val="01B4F11DBF804A9F8D87FC95381A3BCC"/>
        <w:category>
          <w:name w:val="General"/>
          <w:gallery w:val="placeholder"/>
        </w:category>
        <w:types>
          <w:type w:val="bbPlcHdr"/>
        </w:types>
        <w:behaviors>
          <w:behavior w:val="content"/>
        </w:behaviors>
        <w:guid w:val="{85FDC5D2-10B9-4A8F-9747-AACF3744B727}"/>
      </w:docPartPr>
      <w:docPartBody>
        <w:p w:rsidR="00000000" w:rsidRDefault="00000000">
          <w:pPr>
            <w:pStyle w:val="01B4F11DBF804A9F8D87FC95381A3BCC"/>
          </w:pPr>
          <w:r>
            <w:t>789</w:t>
          </w:r>
        </w:p>
      </w:docPartBody>
    </w:docPart>
    <w:docPart>
      <w:docPartPr>
        <w:name w:val="77EAADAAB5C14742927B3E06A96F041A"/>
        <w:category>
          <w:name w:val="General"/>
          <w:gallery w:val="placeholder"/>
        </w:category>
        <w:types>
          <w:type w:val="bbPlcHdr"/>
        </w:types>
        <w:behaviors>
          <w:behavior w:val="content"/>
        </w:behaviors>
        <w:guid w:val="{DAD6BC26-FCFF-405C-95CA-C4DFEE20D923}"/>
      </w:docPartPr>
      <w:docPartBody>
        <w:p w:rsidR="00000000" w:rsidRDefault="00000000">
          <w:pPr>
            <w:pStyle w:val="77EAADAAB5C14742927B3E06A96F041A"/>
          </w:pPr>
          <w:r>
            <w:t>789</w:t>
          </w:r>
        </w:p>
      </w:docPartBody>
    </w:docPart>
    <w:docPart>
      <w:docPartPr>
        <w:name w:val="63151A5ADBA94DB8B361E53CA8870160"/>
        <w:category>
          <w:name w:val="General"/>
          <w:gallery w:val="placeholder"/>
        </w:category>
        <w:types>
          <w:type w:val="bbPlcHdr"/>
        </w:types>
        <w:behaviors>
          <w:behavior w:val="content"/>
        </w:behaviors>
        <w:guid w:val="{9227DDB8-0745-452D-9A05-81CA20720C53}"/>
      </w:docPartPr>
      <w:docPartBody>
        <w:p w:rsidR="00000000" w:rsidRDefault="00000000">
          <w:pPr>
            <w:pStyle w:val="63151A5ADBA94DB8B361E53CA8870160"/>
          </w:pPr>
          <w:r w:rsidRPr="72E609EB">
            <w:rPr>
              <w:rStyle w:val="Emphasis"/>
              <w:rFonts w:ascii="Calibri" w:eastAsia="Calibri" w:hAnsi="Calibri" w:cs="Calibri"/>
              <w:color w:val="000000" w:themeColor="text1"/>
            </w:rPr>
            <w:t>Note</w:t>
          </w:r>
          <w:r w:rsidRPr="72E609EB">
            <w:rPr>
              <w:rFonts w:ascii="Calibri" w:eastAsia="Calibri" w:hAnsi="Calibri" w:cs="Calibri"/>
              <w:color w:val="000000" w:themeColor="text1"/>
            </w:rPr>
            <w:t>:</w:t>
          </w:r>
        </w:p>
      </w:docPartBody>
    </w:docPart>
    <w:docPart>
      <w:docPartPr>
        <w:name w:val="4F892B43398941BE864EBF39E41ECD36"/>
        <w:category>
          <w:name w:val="General"/>
          <w:gallery w:val="placeholder"/>
        </w:category>
        <w:types>
          <w:type w:val="bbPlcHdr"/>
        </w:types>
        <w:behaviors>
          <w:behavior w:val="content"/>
        </w:behaviors>
        <w:guid w:val="{3AB6721F-2771-43F9-BF68-AFD524D6B637}"/>
      </w:docPartPr>
      <w:docPartBody>
        <w:p w:rsidR="00000000" w:rsidRDefault="00000000">
          <w:pPr>
            <w:pStyle w:val="4F892B43398941BE864EBF39E41ECD36"/>
          </w:pPr>
          <w:r w:rsidRPr="00DF3215">
            <w:t>Place all tables for your paper in a tables section, following references and footnotes. Start a new page for each table, include a table number and table title for each, as shown. All explanatory text appears in a table note that follows the table, like t</w:t>
          </w:r>
          <w:r w:rsidRPr="00DF3215">
            <w:t xml:space="preserve">his one. Use the </w:t>
          </w:r>
          <w:r w:rsidRPr="00DF3215">
            <w:rPr>
              <w:rStyle w:val="Strong"/>
            </w:rPr>
            <w:t>Table/Figure</w:t>
          </w:r>
          <w:r w:rsidRPr="00DF3215">
            <w:t xml:space="preserve"> style, available on the </w:t>
          </w:r>
          <w:r w:rsidRPr="00DF3215">
            <w:rPr>
              <w:rStyle w:val="Strong"/>
            </w:rPr>
            <w:t>Home</w:t>
          </w:r>
          <w:r w:rsidRPr="00DF3215">
            <w:t xml:space="preserve"> tab, in the </w:t>
          </w:r>
          <w:r w:rsidRPr="00DF3215">
            <w:rPr>
              <w:rStyle w:val="Strong"/>
            </w:rPr>
            <w:t>Styles</w:t>
          </w:r>
          <w:r w:rsidRPr="00DF3215">
            <w:t xml:space="preserve"> gallery, to get the spacing between table and note. Tables in APA format can use single or 1.5 line spacing. Include a heading for every row and column, even if the content seems</w:t>
          </w:r>
          <w:r w:rsidRPr="00DF3215">
            <w:t xml:space="preserve"> obvious. A default table style has been set up for this template that fits APA guidelines. To insert a table, on the </w:t>
          </w:r>
          <w:r w:rsidRPr="00DF3215">
            <w:rPr>
              <w:rStyle w:val="Strong"/>
            </w:rPr>
            <w:t>Insert</w:t>
          </w:r>
          <w:r w:rsidRPr="00DF3215">
            <w:t xml:space="preserve"> tab, click </w:t>
          </w:r>
          <w:r w:rsidRPr="00DF3215">
            <w:rPr>
              <w:rStyle w:val="Strong"/>
            </w:rPr>
            <w:t>Table</w:t>
          </w:r>
          <w:r w:rsidRPr="00DF3215">
            <w:t>.</w:t>
          </w:r>
        </w:p>
      </w:docPartBody>
    </w:docPart>
    <w:docPart>
      <w:docPartPr>
        <w:name w:val="15B44FF1639F4D388EC12E6FC9CD672B"/>
        <w:category>
          <w:name w:val="General"/>
          <w:gallery w:val="placeholder"/>
        </w:category>
        <w:types>
          <w:type w:val="bbPlcHdr"/>
        </w:types>
        <w:behaviors>
          <w:behavior w:val="content"/>
        </w:behaviors>
        <w:guid w:val="{286A14F6-EBBB-425A-8B75-5221553D3BA9}"/>
      </w:docPartPr>
      <w:docPartBody>
        <w:p w:rsidR="00000000" w:rsidRDefault="00000000">
          <w:pPr>
            <w:pStyle w:val="15B44FF1639F4D388EC12E6FC9CD672B"/>
          </w:pPr>
          <w:r w:rsidRPr="00B5233A">
            <w:t>Figures Title</w:t>
          </w:r>
        </w:p>
      </w:docPartBody>
    </w:docPart>
    <w:docPart>
      <w:docPartPr>
        <w:name w:val="46C7C7DCC00D4A598C45514F543CB6A1"/>
        <w:category>
          <w:name w:val="General"/>
          <w:gallery w:val="placeholder"/>
        </w:category>
        <w:types>
          <w:type w:val="bbPlcHdr"/>
        </w:types>
        <w:behaviors>
          <w:behavior w:val="content"/>
        </w:behaviors>
        <w:guid w:val="{E93CC973-4C0E-43C2-813E-DFD3EAFC3CE8}"/>
      </w:docPartPr>
      <w:docPartBody>
        <w:p w:rsidR="00000000" w:rsidRDefault="00000000">
          <w:pPr>
            <w:pStyle w:val="46C7C7DCC00D4A598C45514F543CB6A1"/>
          </w:pPr>
          <w:r w:rsidRPr="00530EF3">
            <w:rPr>
              <w:b/>
            </w:rPr>
            <w:t>Figure 1.</w:t>
          </w:r>
        </w:p>
      </w:docPartBody>
    </w:docPart>
    <w:docPart>
      <w:docPartPr>
        <w:name w:val="702B35665E164CACB40FC30F2F495E93"/>
        <w:category>
          <w:name w:val="General"/>
          <w:gallery w:val="placeholder"/>
        </w:category>
        <w:types>
          <w:type w:val="bbPlcHdr"/>
        </w:types>
        <w:behaviors>
          <w:behavior w:val="content"/>
        </w:behaviors>
        <w:guid w:val="{D5946CD9-1ADA-4B95-8C3F-2B92DF776DA9}"/>
      </w:docPartPr>
      <w:docPartBody>
        <w:p w:rsidR="00000000" w:rsidRDefault="00000000">
          <w:pPr>
            <w:pStyle w:val="702B35665E164CACB40FC30F2F495E93"/>
          </w:pPr>
          <w:r w:rsidRPr="00530EF3">
            <w:rPr>
              <w:i/>
              <w:iCs/>
            </w:rPr>
            <w:t>Include all figures in their own section, following references, footnotes, and tables. Include a numbered caption for each figure. Use the Table/Figure style for easy spacing between figure and caption.</w:t>
          </w:r>
        </w:p>
      </w:docPartBody>
    </w:docPart>
    <w:docPart>
      <w:docPartPr>
        <w:name w:val="8BB42868704B4435B1322152E8650254"/>
        <w:category>
          <w:name w:val="General"/>
          <w:gallery w:val="placeholder"/>
        </w:category>
        <w:types>
          <w:type w:val="bbPlcHdr"/>
        </w:types>
        <w:behaviors>
          <w:behavior w:val="content"/>
        </w:behaviors>
        <w:guid w:val="{4B1FB2BF-F481-4EA5-B15B-36A4CA14CB95}"/>
      </w:docPartPr>
      <w:docPartBody>
        <w:p w:rsidR="00000000" w:rsidRDefault="00000000">
          <w:pPr>
            <w:pStyle w:val="8BB42868704B4435B1322152E8650254"/>
          </w:pPr>
          <w:r w:rsidRPr="0F5677D9">
            <w:rPr>
              <w:i/>
              <w:iCs/>
            </w:rPr>
            <w:t xml:space="preserve">For additional information on APA Style formatting, please consult the </w:t>
          </w:r>
          <w:hyperlink r:id="rId4">
            <w:r w:rsidRPr="0F5677D9">
              <w:rPr>
                <w:rStyle w:val="Hyperlink"/>
              </w:rPr>
              <w:t>APA Style Manual, 7th Edition</w:t>
            </w:r>
          </w:hyperlink>
          <w:r w:rsidRPr="0F5677D9">
            <w:rPr>
              <w:i/>
              <w:iCs/>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6F1"/>
    <w:rsid w:val="00996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0" w:line="480" w:lineRule="auto"/>
      <w:jc w:val="center"/>
      <w:outlineLvl w:val="0"/>
    </w:pPr>
    <w:rPr>
      <w:rFonts w:eastAsiaTheme="minorHAnsi"/>
      <w:b/>
      <w:bCs/>
      <w:kern w:val="0"/>
      <w:lang w:val="en-US" w:eastAsia="en-US"/>
      <w14:ligatures w14:val="none"/>
    </w:rPr>
  </w:style>
  <w:style w:type="paragraph" w:styleId="Heading3">
    <w:name w:val="heading 3"/>
    <w:basedOn w:val="Normal"/>
    <w:next w:val="Normal"/>
    <w:link w:val="Heading3Char"/>
    <w:uiPriority w:val="9"/>
    <w:unhideWhenUsed/>
    <w:qFormat/>
    <w:pPr>
      <w:spacing w:after="0" w:line="480" w:lineRule="auto"/>
      <w:outlineLvl w:val="2"/>
    </w:pPr>
    <w:rPr>
      <w:rFonts w:eastAsiaTheme="minorHAnsi"/>
      <w:b/>
      <w:bCs/>
      <w:i/>
      <w:iCs/>
      <w:kern w:val="0"/>
      <w:lang w:val="en-US" w:eastAsia="en-US"/>
      <w14:ligatures w14:val="none"/>
    </w:rPr>
  </w:style>
  <w:style w:type="paragraph" w:styleId="Heading4">
    <w:name w:val="heading 4"/>
    <w:basedOn w:val="Normal"/>
    <w:next w:val="Normal"/>
    <w:link w:val="Heading4Char"/>
    <w:uiPriority w:val="9"/>
    <w:unhideWhenUsed/>
    <w:qFormat/>
    <w:pPr>
      <w:spacing w:after="0" w:line="480" w:lineRule="auto"/>
      <w:outlineLvl w:val="3"/>
    </w:pPr>
    <w:rPr>
      <w:rFonts w:eastAsiaTheme="minorHAnsi"/>
      <w:b/>
      <w:bCs/>
      <w:kern w:val="0"/>
      <w:lang w:val="en-US" w:eastAsia="en-US"/>
      <w14:ligatures w14:val="none"/>
    </w:rPr>
  </w:style>
  <w:style w:type="paragraph" w:styleId="Heading5">
    <w:name w:val="heading 5"/>
    <w:basedOn w:val="Normal"/>
    <w:next w:val="Normal"/>
    <w:link w:val="Heading5Char"/>
    <w:uiPriority w:val="9"/>
    <w:unhideWhenUsed/>
    <w:qFormat/>
    <w:pPr>
      <w:spacing w:after="0" w:line="480" w:lineRule="auto"/>
      <w:outlineLvl w:val="4"/>
    </w:pPr>
    <w:rPr>
      <w:rFonts w:eastAsiaTheme="minorHAnsi"/>
      <w:b/>
      <w:bCs/>
      <w:i/>
      <w:iCs/>
      <w:kern w:val="0"/>
      <w:lang w:val="en-US"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208DE964C7B4E43B03FDAC5025FD06D">
    <w:name w:val="A208DE964C7B4E43B03FDAC5025FD06D"/>
  </w:style>
  <w:style w:type="paragraph" w:customStyle="1" w:styleId="FF37C0E1DDE345128799C387A01EBC08">
    <w:name w:val="FF37C0E1DDE345128799C387A01EBC08"/>
  </w:style>
  <w:style w:type="paragraph" w:customStyle="1" w:styleId="A7F6AD66DE694574AAE289CEFD52AC25">
    <w:name w:val="A7F6AD66DE694574AAE289CEFD52AC25"/>
  </w:style>
  <w:style w:type="paragraph" w:customStyle="1" w:styleId="11C3C71F6AEB4D54887D5C050D589DCC">
    <w:name w:val="11C3C71F6AEB4D54887D5C050D589DCC"/>
  </w:style>
  <w:style w:type="paragraph" w:customStyle="1" w:styleId="0AA9371A3E2F474CBA2D85DADA9273C5">
    <w:name w:val="0AA9371A3E2F474CBA2D85DADA9273C5"/>
  </w:style>
  <w:style w:type="paragraph" w:customStyle="1" w:styleId="16872535501D4EE4A905B615CFF2B00E">
    <w:name w:val="16872535501D4EE4A905B615CFF2B00E"/>
  </w:style>
  <w:style w:type="paragraph" w:customStyle="1" w:styleId="E2DC4BF52DE1491B9F9B64F64D9C6D7F">
    <w:name w:val="E2DC4BF52DE1491B9F9B64F64D9C6D7F"/>
  </w:style>
  <w:style w:type="paragraph" w:customStyle="1" w:styleId="2B2AC0CBE94041ABB84F49016E24C9EF">
    <w:name w:val="2B2AC0CBE94041ABB84F49016E24C9EF"/>
  </w:style>
  <w:style w:type="paragraph" w:customStyle="1" w:styleId="2FA8EDF32DAF449DB950EF76C3814C55">
    <w:name w:val="2FA8EDF32DAF449DB950EF76C3814C55"/>
  </w:style>
  <w:style w:type="paragraph" w:customStyle="1" w:styleId="D864FA6823EB4C28AC61735481E8CE0A">
    <w:name w:val="D864FA6823EB4C28AC61735481E8CE0A"/>
  </w:style>
  <w:style w:type="character" w:styleId="Strong">
    <w:name w:val="Strong"/>
    <w:basedOn w:val="DefaultParagraphFont"/>
    <w:uiPriority w:val="22"/>
    <w:qFormat/>
    <w:rPr>
      <w:b/>
      <w:bCs/>
    </w:rPr>
  </w:style>
  <w:style w:type="paragraph" w:customStyle="1" w:styleId="CF2C6E0AFBCE4F90A29EEDB0D970D5A3">
    <w:name w:val="CF2C6E0AFBCE4F90A29EEDB0D970D5A3"/>
  </w:style>
  <w:style w:type="character" w:styleId="Emphasis">
    <w:name w:val="Emphasis"/>
    <w:basedOn w:val="DefaultParagraphFont"/>
    <w:uiPriority w:val="20"/>
    <w:qFormat/>
    <w:rPr>
      <w:i/>
      <w:iCs/>
    </w:rPr>
  </w:style>
  <w:style w:type="paragraph" w:customStyle="1" w:styleId="794BEF8F14C74CC087970AE2B982CC3D">
    <w:name w:val="794BEF8F14C74CC087970AE2B982CC3D"/>
  </w:style>
  <w:style w:type="paragraph" w:customStyle="1" w:styleId="17FF175B30014EB8AF566DD62D1EC4B2">
    <w:name w:val="17FF175B30014EB8AF566DD62D1EC4B2"/>
  </w:style>
  <w:style w:type="paragraph" w:customStyle="1" w:styleId="E15070FC8C454CA48A0569B07232AE47">
    <w:name w:val="E15070FC8C454CA48A0569B07232AE47"/>
  </w:style>
  <w:style w:type="paragraph" w:customStyle="1" w:styleId="71E84E26A57142AE9F166086381D17E9">
    <w:name w:val="71E84E26A57142AE9F166086381D17E9"/>
  </w:style>
  <w:style w:type="character" w:customStyle="1" w:styleId="Heading1Char">
    <w:name w:val="Heading 1 Char"/>
    <w:basedOn w:val="DefaultParagraphFont"/>
    <w:link w:val="Heading1"/>
    <w:uiPriority w:val="9"/>
    <w:rPr>
      <w:rFonts w:eastAsiaTheme="minorHAnsi"/>
      <w:b/>
      <w:bCs/>
      <w:kern w:val="0"/>
      <w:lang w:val="en-US" w:eastAsia="en-US"/>
      <w14:ligatures w14:val="none"/>
    </w:rPr>
  </w:style>
  <w:style w:type="paragraph" w:customStyle="1" w:styleId="6C5515398BE84E8683ADE8285D3D8720">
    <w:name w:val="6C5515398BE84E8683ADE8285D3D8720"/>
  </w:style>
  <w:style w:type="paragraph" w:customStyle="1" w:styleId="F1CC458ECBD449ACB6013825B85A4E58">
    <w:name w:val="F1CC458ECBD449ACB6013825B85A4E58"/>
  </w:style>
  <w:style w:type="paragraph" w:customStyle="1" w:styleId="C0A4261459DF44C5A03AAEE5EA2FF457">
    <w:name w:val="C0A4261459DF44C5A03AAEE5EA2FF457"/>
  </w:style>
  <w:style w:type="paragraph" w:customStyle="1" w:styleId="E3E4C34E2C45459AA5DFB937EA69CDCC">
    <w:name w:val="E3E4C34E2C45459AA5DFB937EA69CDCC"/>
  </w:style>
  <w:style w:type="character" w:customStyle="1" w:styleId="Heading3Char">
    <w:name w:val="Heading 3 Char"/>
    <w:basedOn w:val="DefaultParagraphFont"/>
    <w:link w:val="Heading3"/>
    <w:uiPriority w:val="9"/>
    <w:rPr>
      <w:rFonts w:eastAsiaTheme="minorHAnsi"/>
      <w:b/>
      <w:bCs/>
      <w:i/>
      <w:iCs/>
      <w:kern w:val="0"/>
      <w:lang w:val="en-US" w:eastAsia="en-US"/>
      <w14:ligatures w14:val="none"/>
    </w:rPr>
  </w:style>
  <w:style w:type="paragraph" w:customStyle="1" w:styleId="E6E4CE018F8148EC8BB185AFBBC0C55E">
    <w:name w:val="E6E4CE018F8148EC8BB185AFBBC0C55E"/>
  </w:style>
  <w:style w:type="paragraph" w:customStyle="1" w:styleId="728190CAB637493EB6701C45522B3884">
    <w:name w:val="728190CAB637493EB6701C45522B3884"/>
  </w:style>
  <w:style w:type="character" w:customStyle="1" w:styleId="Heading4Char">
    <w:name w:val="Heading 4 Char"/>
    <w:basedOn w:val="DefaultParagraphFont"/>
    <w:link w:val="Heading4"/>
    <w:uiPriority w:val="9"/>
    <w:rPr>
      <w:rFonts w:eastAsiaTheme="minorHAnsi"/>
      <w:b/>
      <w:bCs/>
      <w:kern w:val="0"/>
      <w:lang w:val="en-US" w:eastAsia="en-US"/>
      <w14:ligatures w14:val="none"/>
    </w:rPr>
  </w:style>
  <w:style w:type="paragraph" w:customStyle="1" w:styleId="4108F1D71EC6406599354400C6DB27C6">
    <w:name w:val="4108F1D71EC6406599354400C6DB27C6"/>
  </w:style>
  <w:style w:type="paragraph" w:customStyle="1" w:styleId="4E3F8DE508284799B79759CD4390BFEC">
    <w:name w:val="4E3F8DE508284799B79759CD4390BFEC"/>
  </w:style>
  <w:style w:type="paragraph" w:customStyle="1" w:styleId="6CE6C2C6F6DF49FAB856FED836747A8C">
    <w:name w:val="6CE6C2C6F6DF49FAB856FED836747A8C"/>
  </w:style>
  <w:style w:type="paragraph" w:customStyle="1" w:styleId="B49614CB65404BFFB5564556CC6A0788">
    <w:name w:val="B49614CB65404BFFB5564556CC6A0788"/>
  </w:style>
  <w:style w:type="character" w:customStyle="1" w:styleId="Heading5Char">
    <w:name w:val="Heading 5 Char"/>
    <w:basedOn w:val="DefaultParagraphFont"/>
    <w:link w:val="Heading5"/>
    <w:uiPriority w:val="9"/>
    <w:rPr>
      <w:rFonts w:eastAsiaTheme="minorHAnsi"/>
      <w:b/>
      <w:bCs/>
      <w:i/>
      <w:iCs/>
      <w:kern w:val="0"/>
      <w:lang w:val="en-US" w:eastAsia="en-US"/>
      <w14:ligatures w14:val="none"/>
    </w:rPr>
  </w:style>
  <w:style w:type="paragraph" w:customStyle="1" w:styleId="77FC5613200048348942661615ACD4A4">
    <w:name w:val="77FC5613200048348942661615ACD4A4"/>
  </w:style>
  <w:style w:type="paragraph" w:customStyle="1" w:styleId="7EF152C421C54FC880D75B132345B8AF">
    <w:name w:val="7EF152C421C54FC880D75B132345B8AF"/>
  </w:style>
  <w:style w:type="paragraph" w:customStyle="1" w:styleId="48E97368B1A344F38946D7E44738FA67">
    <w:name w:val="48E97368B1A344F38946D7E44738FA67"/>
  </w:style>
  <w:style w:type="paragraph" w:customStyle="1" w:styleId="31D8016EAF13447CA99227550AF71AAD">
    <w:name w:val="31D8016EAF13447CA99227550AF71AAD"/>
  </w:style>
  <w:style w:type="paragraph" w:customStyle="1" w:styleId="CEFE3CDB87AD468E99BF333A4559949E">
    <w:name w:val="CEFE3CDB87AD468E99BF333A4559949E"/>
  </w:style>
  <w:style w:type="paragraph" w:customStyle="1" w:styleId="61766995BBCA4EFF98D41293E2ED1306">
    <w:name w:val="61766995BBCA4EFF98D41293E2ED1306"/>
  </w:style>
  <w:style w:type="paragraph" w:customStyle="1" w:styleId="F462060D62DB43E59E7DF9960BB7007F">
    <w:name w:val="F462060D62DB43E59E7DF9960BB7007F"/>
  </w:style>
  <w:style w:type="paragraph" w:customStyle="1" w:styleId="53FA414383A641C493121CA0FE1BD733">
    <w:name w:val="53FA414383A641C493121CA0FE1BD733"/>
  </w:style>
  <w:style w:type="paragraph" w:customStyle="1" w:styleId="8472F6E700E54E51A818CDBA676E9569">
    <w:name w:val="8472F6E700E54E51A818CDBA676E9569"/>
  </w:style>
  <w:style w:type="paragraph" w:customStyle="1" w:styleId="FE6C2B6AC5A24E7A8CBDF0774003061A">
    <w:name w:val="FE6C2B6AC5A24E7A8CBDF0774003061A"/>
  </w:style>
  <w:style w:type="paragraph" w:customStyle="1" w:styleId="51C3CD7BDE704187875CB748CCC05640">
    <w:name w:val="51C3CD7BDE704187875CB748CCC05640"/>
  </w:style>
  <w:style w:type="paragraph" w:customStyle="1" w:styleId="F4824B0779F442E99F8E42743AB11986">
    <w:name w:val="F4824B0779F442E99F8E42743AB11986"/>
  </w:style>
  <w:style w:type="paragraph" w:customStyle="1" w:styleId="50C48DE71D2F46818831484AAC94C992">
    <w:name w:val="50C48DE71D2F46818831484AAC94C992"/>
  </w:style>
  <w:style w:type="paragraph" w:customStyle="1" w:styleId="EC2EB71E46054913B2AC935C96C85068">
    <w:name w:val="EC2EB71E46054913B2AC935C96C85068"/>
  </w:style>
  <w:style w:type="paragraph" w:customStyle="1" w:styleId="02E5D52AAB0E481AAB12EDAA405F7242">
    <w:name w:val="02E5D52AAB0E481AAB12EDAA405F7242"/>
  </w:style>
  <w:style w:type="paragraph" w:customStyle="1" w:styleId="66C64E596081455BAF886575F7B29A03">
    <w:name w:val="66C64E596081455BAF886575F7B29A03"/>
  </w:style>
  <w:style w:type="paragraph" w:customStyle="1" w:styleId="B944370C5050443293887D6D78A82674">
    <w:name w:val="B944370C5050443293887D6D78A82674"/>
  </w:style>
  <w:style w:type="paragraph" w:customStyle="1" w:styleId="DAE50AB2EAEC41919D8223882D2AEAEE">
    <w:name w:val="DAE50AB2EAEC41919D8223882D2AEAEE"/>
  </w:style>
  <w:style w:type="paragraph" w:customStyle="1" w:styleId="77C7AA9752C243C2B1B7151D5D72EBFE">
    <w:name w:val="77C7AA9752C243C2B1B7151D5D72EBFE"/>
  </w:style>
  <w:style w:type="paragraph" w:customStyle="1" w:styleId="92CFD487F6C74C35BF75547AAC643CC9">
    <w:name w:val="92CFD487F6C74C35BF75547AAC643CC9"/>
  </w:style>
  <w:style w:type="paragraph" w:customStyle="1" w:styleId="E5325AF5C7DB4177A8603F1BA94F593C">
    <w:name w:val="E5325AF5C7DB4177A8603F1BA94F593C"/>
  </w:style>
  <w:style w:type="paragraph" w:customStyle="1" w:styleId="64AE8F19554042D6A7B70E4191AFFEF2">
    <w:name w:val="64AE8F19554042D6A7B70E4191AFFEF2"/>
  </w:style>
  <w:style w:type="paragraph" w:customStyle="1" w:styleId="1BA3BA02F28342329497EDE90BA8CC63">
    <w:name w:val="1BA3BA02F28342329497EDE90BA8CC63"/>
  </w:style>
  <w:style w:type="paragraph" w:customStyle="1" w:styleId="E1BB299E361E419E98C0C12A96092772">
    <w:name w:val="E1BB299E361E419E98C0C12A96092772"/>
  </w:style>
  <w:style w:type="paragraph" w:customStyle="1" w:styleId="C18CE97CB9724546A7EDA28A2BFD21AC">
    <w:name w:val="C18CE97CB9724546A7EDA28A2BFD21AC"/>
  </w:style>
  <w:style w:type="paragraph" w:customStyle="1" w:styleId="8F153917D5464828A75CAB9AB60C8070">
    <w:name w:val="8F153917D5464828A75CAB9AB60C8070"/>
  </w:style>
  <w:style w:type="paragraph" w:customStyle="1" w:styleId="045D52F067B748DEA8EBB8E55140E4E0">
    <w:name w:val="045D52F067B748DEA8EBB8E55140E4E0"/>
  </w:style>
  <w:style w:type="paragraph" w:customStyle="1" w:styleId="2F89067851BB4BA18B6EF7F6A25AB91D">
    <w:name w:val="2F89067851BB4BA18B6EF7F6A25AB91D"/>
  </w:style>
  <w:style w:type="paragraph" w:customStyle="1" w:styleId="2EA4F55756B24CEA92B7BB680F361450">
    <w:name w:val="2EA4F55756B24CEA92B7BB680F361450"/>
  </w:style>
  <w:style w:type="paragraph" w:customStyle="1" w:styleId="5F166C1FE06D492BAD36D6AE2CF758CA">
    <w:name w:val="5F166C1FE06D492BAD36D6AE2CF758CA"/>
  </w:style>
  <w:style w:type="paragraph" w:customStyle="1" w:styleId="1FAEDB6B2914463FBF1A3B88E1146A1B">
    <w:name w:val="1FAEDB6B2914463FBF1A3B88E1146A1B"/>
  </w:style>
  <w:style w:type="paragraph" w:customStyle="1" w:styleId="A9FB420916B143B9B8BE7C3F340769F9">
    <w:name w:val="A9FB420916B143B9B8BE7C3F340769F9"/>
  </w:style>
  <w:style w:type="paragraph" w:customStyle="1" w:styleId="ABDEA59AD6004453A23464B33B572507">
    <w:name w:val="ABDEA59AD6004453A23464B33B572507"/>
  </w:style>
  <w:style w:type="paragraph" w:customStyle="1" w:styleId="78A9368319934418A09D30ADEAE2A6B3">
    <w:name w:val="78A9368319934418A09D30ADEAE2A6B3"/>
  </w:style>
  <w:style w:type="paragraph" w:customStyle="1" w:styleId="EDD2EF14A12A474A9E645ACE8BFC2AA2">
    <w:name w:val="EDD2EF14A12A474A9E645ACE8BFC2AA2"/>
  </w:style>
  <w:style w:type="paragraph" w:customStyle="1" w:styleId="84F40CBD689447769C54DA2021E1D6F5">
    <w:name w:val="84F40CBD689447769C54DA2021E1D6F5"/>
  </w:style>
  <w:style w:type="paragraph" w:customStyle="1" w:styleId="1043114BFF9C4F4CB62F57EF34212CCE">
    <w:name w:val="1043114BFF9C4F4CB62F57EF34212CCE"/>
  </w:style>
  <w:style w:type="paragraph" w:customStyle="1" w:styleId="70EAFDE92D824A3B967D3769123F7ECE">
    <w:name w:val="70EAFDE92D824A3B967D3769123F7ECE"/>
  </w:style>
  <w:style w:type="paragraph" w:customStyle="1" w:styleId="E4322B1836AF43DF89C48B8A4C345453">
    <w:name w:val="E4322B1836AF43DF89C48B8A4C345453"/>
  </w:style>
  <w:style w:type="paragraph" w:customStyle="1" w:styleId="24C70F1CD8A44DDEB4A72FCB0331C894">
    <w:name w:val="24C70F1CD8A44DDEB4A72FCB0331C894"/>
  </w:style>
  <w:style w:type="paragraph" w:customStyle="1" w:styleId="8ED5B5265913400ABBFA208B81FB8928">
    <w:name w:val="8ED5B5265913400ABBFA208B81FB8928"/>
  </w:style>
  <w:style w:type="paragraph" w:customStyle="1" w:styleId="82F78E96803E4EFCA156DE2740891DE0">
    <w:name w:val="82F78E96803E4EFCA156DE2740891DE0"/>
  </w:style>
  <w:style w:type="paragraph" w:customStyle="1" w:styleId="88D6E8E77DC74BE5A56BCC8747F7E406">
    <w:name w:val="88D6E8E77DC74BE5A56BCC8747F7E406"/>
  </w:style>
  <w:style w:type="paragraph" w:customStyle="1" w:styleId="8E1F10C1C9AF4F85BF69EFE04475FE57">
    <w:name w:val="8E1F10C1C9AF4F85BF69EFE04475FE57"/>
  </w:style>
  <w:style w:type="paragraph" w:customStyle="1" w:styleId="BFA45765A33D418ABEB20541D30F4AFA">
    <w:name w:val="BFA45765A33D418ABEB20541D30F4AFA"/>
  </w:style>
  <w:style w:type="paragraph" w:customStyle="1" w:styleId="09F6EF0A038D44C9AFE2B722E9BF37EF">
    <w:name w:val="09F6EF0A038D44C9AFE2B722E9BF37EF"/>
  </w:style>
  <w:style w:type="paragraph" w:customStyle="1" w:styleId="CB498E2B973E4BA2B2D96E3D1AC81116">
    <w:name w:val="CB498E2B973E4BA2B2D96E3D1AC81116"/>
  </w:style>
  <w:style w:type="paragraph" w:customStyle="1" w:styleId="31EA6CBB7EBE4015BF6B9478E7C5BDB1">
    <w:name w:val="31EA6CBB7EBE4015BF6B9478E7C5BDB1"/>
  </w:style>
  <w:style w:type="paragraph" w:customStyle="1" w:styleId="7AAE199407124D69BD221A7C29F0D49D">
    <w:name w:val="7AAE199407124D69BD221A7C29F0D49D"/>
  </w:style>
  <w:style w:type="paragraph" w:customStyle="1" w:styleId="D6FFED97DE0A4EFDA6A0FAECCB90E420">
    <w:name w:val="D6FFED97DE0A4EFDA6A0FAECCB90E420"/>
  </w:style>
  <w:style w:type="paragraph" w:customStyle="1" w:styleId="0095E236A56944B9BD2423DF9F037390">
    <w:name w:val="0095E236A56944B9BD2423DF9F037390"/>
  </w:style>
  <w:style w:type="paragraph" w:customStyle="1" w:styleId="08E3C1769D174D3F8B7AFD0BF97A2E1B">
    <w:name w:val="08E3C1769D174D3F8B7AFD0BF97A2E1B"/>
  </w:style>
  <w:style w:type="paragraph" w:customStyle="1" w:styleId="CED51CC577E2457489EF18456C1C9C5A">
    <w:name w:val="CED51CC577E2457489EF18456C1C9C5A"/>
  </w:style>
  <w:style w:type="paragraph" w:customStyle="1" w:styleId="697C133458B04639963D815767A739AC">
    <w:name w:val="697C133458B04639963D815767A739AC"/>
  </w:style>
  <w:style w:type="paragraph" w:customStyle="1" w:styleId="F2BB4E75FAF9423880C892E46168A22C">
    <w:name w:val="F2BB4E75FAF9423880C892E46168A22C"/>
  </w:style>
  <w:style w:type="paragraph" w:customStyle="1" w:styleId="29CEC926379C4A08B9D3189F6AC1965A">
    <w:name w:val="29CEC926379C4A08B9D3189F6AC1965A"/>
  </w:style>
  <w:style w:type="paragraph" w:customStyle="1" w:styleId="01B4F11DBF804A9F8D87FC95381A3BCC">
    <w:name w:val="01B4F11DBF804A9F8D87FC95381A3BCC"/>
  </w:style>
  <w:style w:type="paragraph" w:customStyle="1" w:styleId="77EAADAAB5C14742927B3E06A96F041A">
    <w:name w:val="77EAADAAB5C14742927B3E06A96F041A"/>
  </w:style>
  <w:style w:type="paragraph" w:customStyle="1" w:styleId="63151A5ADBA94DB8B361E53CA8870160">
    <w:name w:val="63151A5ADBA94DB8B361E53CA8870160"/>
  </w:style>
  <w:style w:type="paragraph" w:customStyle="1" w:styleId="4F892B43398941BE864EBF39E41ECD36">
    <w:name w:val="4F892B43398941BE864EBF39E41ECD36"/>
  </w:style>
  <w:style w:type="paragraph" w:customStyle="1" w:styleId="15B44FF1639F4D388EC12E6FC9CD672B">
    <w:name w:val="15B44FF1639F4D388EC12E6FC9CD672B"/>
  </w:style>
  <w:style w:type="paragraph" w:customStyle="1" w:styleId="46C7C7DCC00D4A598C45514F543CB6A1">
    <w:name w:val="46C7C7DCC00D4A598C45514F543CB6A1"/>
  </w:style>
  <w:style w:type="paragraph" w:customStyle="1" w:styleId="702B35665E164CACB40FC30F2F495E93">
    <w:name w:val="702B35665E164CACB40FC30F2F495E93"/>
  </w:style>
  <w:style w:type="character" w:styleId="Hyperlink">
    <w:name w:val="Hyperlink"/>
    <w:basedOn w:val="DefaultParagraphFont"/>
    <w:uiPriority w:val="99"/>
    <w:unhideWhenUsed/>
    <w:rPr>
      <w:color w:val="0563C1" w:themeColor="hyperlink"/>
      <w:u w:val="single"/>
    </w:rPr>
  </w:style>
  <w:style w:type="paragraph" w:customStyle="1" w:styleId="8BB42868704B4435B1322152E8650254">
    <w:name w:val="8BB42868704B4435B1322152E86502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2D686CB8-6245-413C-A355-156513A377FC}">
  <ds:schemaRefs>
    <ds:schemaRef ds:uri="http://schemas.microsoft.com/sharepoint/v3/contenttype/forms"/>
  </ds:schemaRefs>
</ds:datastoreItem>
</file>

<file path=customXml/itemProps3.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edition.dotx</Template>
  <TotalTime>0</TotalTime>
  <Pages>9</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2023-06-07T12:46:00Z</dcterms:created>
  <dcterms:modified xsi:type="dcterms:W3CDTF">2023-06-07T12:54:00Z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